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21B" w:rsidRDefault="00465A28" w:rsidP="00465A28">
      <w:pPr>
        <w:pStyle w:val="Title"/>
      </w:pPr>
      <w:r>
        <w:t>SEM5640 Group Project Reviews</w:t>
      </w:r>
    </w:p>
    <w:p w:rsidR="00465A28" w:rsidRDefault="00465A28" w:rsidP="00465A28"/>
    <w:p w:rsidR="00465A28" w:rsidRDefault="00465A28" w:rsidP="00465A28">
      <w:pPr>
        <w:pStyle w:val="ListParagraph"/>
        <w:numPr>
          <w:ilvl w:val="0"/>
          <w:numId w:val="1"/>
        </w:numPr>
      </w:pPr>
      <w:r>
        <w:t>Ask about implementing mentions from specific user. (As example I want to receive notifications when dop2 is mentioned)</w:t>
      </w:r>
    </w:p>
    <w:p w:rsidR="00465A28" w:rsidRDefault="00465A28" w:rsidP="00465A28">
      <w:pPr>
        <w:pStyle w:val="ListParagraph"/>
        <w:numPr>
          <w:ilvl w:val="0"/>
          <w:numId w:val="1"/>
        </w:numPr>
      </w:pPr>
      <w:proofErr w:type="spellStart"/>
      <w:r>
        <w:t>Descion</w:t>
      </w:r>
      <w:proofErr w:type="spellEnd"/>
      <w:r>
        <w:t xml:space="preserve"> to access </w:t>
      </w:r>
      <w:proofErr w:type="spellStart"/>
      <w:r>
        <w:t>ldap</w:t>
      </w:r>
      <w:proofErr w:type="spellEnd"/>
      <w:r>
        <w:t xml:space="preserve"> directly from front-end server in C#</w:t>
      </w:r>
    </w:p>
    <w:p w:rsidR="00465A28" w:rsidRDefault="00465A28" w:rsidP="00465A28">
      <w:pPr>
        <w:pStyle w:val="ListParagraph"/>
        <w:numPr>
          <w:ilvl w:val="0"/>
          <w:numId w:val="1"/>
        </w:numPr>
      </w:pPr>
      <w:r>
        <w:t>Need to have further discussion about how system will manage notification alerts on the front-end server.</w:t>
      </w:r>
    </w:p>
    <w:p w:rsidR="00465A28" w:rsidRPr="00465A28" w:rsidRDefault="00465A28" w:rsidP="00465A28">
      <w:pPr>
        <w:pStyle w:val="ListParagraph"/>
        <w:numPr>
          <w:ilvl w:val="0"/>
          <w:numId w:val="1"/>
        </w:numPr>
      </w:pPr>
      <w:r>
        <w:t>Need to get a copy of Module List CSV file so we know what data to store in module registration DB</w:t>
      </w:r>
      <w:bookmarkStart w:id="0" w:name="_GoBack"/>
      <w:bookmarkEnd w:id="0"/>
    </w:p>
    <w:sectPr w:rsidR="00465A28" w:rsidRPr="00465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9D2A1C"/>
    <w:multiLevelType w:val="hybridMultilevel"/>
    <w:tmpl w:val="7FA42F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A28"/>
    <w:rsid w:val="0026686D"/>
    <w:rsid w:val="00465A28"/>
    <w:rsid w:val="00C1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86D88"/>
  <w15:chartTrackingRefBased/>
  <w15:docId w15:val="{6B4DB0A7-5CE7-4D13-A6B3-18841561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5A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65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D4EB2209</Template>
  <TotalTime>10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Jones [mwj7]</dc:creator>
  <cp:keywords/>
  <dc:description/>
  <cp:lastModifiedBy>Morgan Jones [mwj7]</cp:lastModifiedBy>
  <cp:revision>1</cp:revision>
  <dcterms:created xsi:type="dcterms:W3CDTF">2019-10-28T12:58:00Z</dcterms:created>
  <dcterms:modified xsi:type="dcterms:W3CDTF">2019-10-28T13:08:00Z</dcterms:modified>
</cp:coreProperties>
</file>