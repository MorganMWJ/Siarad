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58" w:rsidRDefault="00714B58" w:rsidP="00714B58">
      <w:pPr>
        <w:pStyle w:val="Title"/>
      </w:pPr>
      <w:r>
        <w:t>SEM5640 Group Project Retrospectives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4B58" w:rsidTr="008A1115">
        <w:tc>
          <w:tcPr>
            <w:tcW w:w="9016" w:type="dxa"/>
            <w:gridSpan w:val="3"/>
          </w:tcPr>
          <w:p w:rsidR="00714B58" w:rsidRDefault="00714B58" w:rsidP="00714B58">
            <w:pPr>
              <w:jc w:val="center"/>
            </w:pPr>
            <w:r w:rsidRPr="00714B58">
              <w:rPr>
                <w:sz w:val="28"/>
              </w:rPr>
              <w:t>28/10/2019</w:t>
            </w:r>
          </w:p>
        </w:tc>
      </w:tr>
      <w:tr w:rsidR="00714B58" w:rsidTr="00714B58">
        <w:tc>
          <w:tcPr>
            <w:tcW w:w="3005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What was good?</w:t>
            </w:r>
          </w:p>
        </w:tc>
        <w:tc>
          <w:tcPr>
            <w:tcW w:w="3005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What was bad?</w:t>
            </w:r>
          </w:p>
        </w:tc>
        <w:tc>
          <w:tcPr>
            <w:tcW w:w="3006" w:type="dxa"/>
          </w:tcPr>
          <w:p w:rsidR="00714B58" w:rsidRPr="00714B58" w:rsidRDefault="00714B58" w:rsidP="00714B58">
            <w:pPr>
              <w:rPr>
                <w:b/>
              </w:rPr>
            </w:pPr>
            <w:r w:rsidRPr="00714B58">
              <w:rPr>
                <w:b/>
              </w:rPr>
              <w:t>Changes &amp; Improvements?</w:t>
            </w:r>
          </w:p>
        </w:tc>
      </w:tr>
      <w:tr w:rsidR="00714B58" w:rsidTr="00714B58">
        <w:tc>
          <w:tcPr>
            <w:tcW w:w="3005" w:type="dxa"/>
          </w:tcPr>
          <w:p w:rsidR="00714B58" w:rsidRDefault="00714B58" w:rsidP="00714B58">
            <w:r>
              <w:t xml:space="preserve">Extra work was added in the form of spike testing technologies: </w:t>
            </w:r>
            <w:proofErr w:type="spellStart"/>
            <w:r>
              <w:t>SignalR</w:t>
            </w:r>
            <w:proofErr w:type="spellEnd"/>
            <w:r>
              <w:t>, JPA, Alternate use of eclipse IDE</w:t>
            </w:r>
          </w:p>
          <w:p w:rsidR="00714B58" w:rsidRDefault="00714B58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Good reflection throughout sprint about process and possible improvements</w:t>
            </w:r>
          </w:p>
          <w:p w:rsidR="00525A9A" w:rsidRDefault="00525A9A" w:rsidP="00714B58">
            <w:r>
              <w:t>Achieved set tasks for sprint</w:t>
            </w:r>
          </w:p>
        </w:tc>
        <w:tc>
          <w:tcPr>
            <w:tcW w:w="3005" w:type="dxa"/>
          </w:tcPr>
          <w:p w:rsidR="00714B58" w:rsidRDefault="00714B58" w:rsidP="00714B58">
            <w:r>
              <w:t>Decisions were blocked (design decisions in UML diagrams)</w:t>
            </w:r>
          </w:p>
          <w:p w:rsidR="00714B58" w:rsidRDefault="00714B58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Communication was poor and infrequent</w:t>
            </w:r>
          </w:p>
          <w:p w:rsidR="00714B58" w:rsidRDefault="00714B58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Estimations for backlog items was way-off (too high)</w:t>
            </w:r>
          </w:p>
          <w:p w:rsidR="00714B58" w:rsidRDefault="00714B58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New items of work cropped yet we had no process for how to deal with them as a group</w:t>
            </w:r>
          </w:p>
          <w:p w:rsidR="00525A9A" w:rsidRDefault="00525A9A" w:rsidP="00525A9A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Too bogged down on docs need to make practical work at least equal priority</w:t>
            </w:r>
          </w:p>
          <w:p w:rsidR="00525A9A" w:rsidRDefault="00525A9A" w:rsidP="00525A9A">
            <w:r>
              <w:t>Too few task set to trigger proper involvement (procrastination)</w:t>
            </w:r>
          </w:p>
        </w:tc>
        <w:tc>
          <w:tcPr>
            <w:tcW w:w="3006" w:type="dxa"/>
          </w:tcPr>
          <w:p w:rsidR="00714B58" w:rsidRDefault="00714B58" w:rsidP="00714B58">
            <w:r>
              <w:t>Consider best options for communication: Email or fb or …etc</w:t>
            </w:r>
          </w:p>
          <w:p w:rsidR="00714B58" w:rsidRDefault="009B6BFD" w:rsidP="00714B58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Ensure we meet twice a week for project work in the same room (as set out in our project plan) even for non-coding tasks</w:t>
            </w:r>
          </w:p>
          <w:p w:rsidR="009B6BFD" w:rsidRDefault="009B6BFD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Add our project meetings to our calendar</w:t>
            </w:r>
          </w:p>
          <w:p w:rsidR="009B6BFD" w:rsidRDefault="009B6BFD" w:rsidP="00714B58">
            <w:pPr>
              <w:pBdr>
                <w:bottom w:val="single" w:sz="6" w:space="1" w:color="auto"/>
                <w:between w:val="single" w:sz="6" w:space="1" w:color="auto"/>
              </w:pBdr>
            </w:pPr>
            <w:r>
              <w:t>Choose better estimates that properly reflect amount of expected work time on each task</w:t>
            </w:r>
          </w:p>
          <w:p w:rsidR="009B6BFD" w:rsidRDefault="009B6BFD" w:rsidP="00714B58">
            <w:r>
              <w:t xml:space="preserve">Use issues on </w:t>
            </w:r>
            <w:proofErr w:type="spellStart"/>
            <w:r>
              <w:t>gitlab</w:t>
            </w:r>
            <w:proofErr w:type="spellEnd"/>
            <w:r>
              <w:t xml:space="preserve"> for highlighting new things/tasks that need to be done that are not already in the sprint or product backlogs. They can then be fixed or added to the product backlog for a following sprint</w:t>
            </w:r>
          </w:p>
        </w:tc>
      </w:tr>
    </w:tbl>
    <w:p w:rsidR="00714B58" w:rsidRDefault="00714B58" w:rsidP="00714B58"/>
    <w:p w:rsidR="00DC25B0" w:rsidRDefault="00DC25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25B0" w:rsidTr="00EE7B4D">
        <w:tc>
          <w:tcPr>
            <w:tcW w:w="9016" w:type="dxa"/>
            <w:gridSpan w:val="3"/>
          </w:tcPr>
          <w:p w:rsidR="00DC25B0" w:rsidRPr="00DC25B0" w:rsidRDefault="00DC25B0" w:rsidP="00DC25B0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04</w:t>
            </w:r>
            <w:r w:rsidRPr="00714B58">
              <w:rPr>
                <w:sz w:val="28"/>
              </w:rPr>
              <w:t>/1</w:t>
            </w:r>
            <w:r>
              <w:rPr>
                <w:sz w:val="28"/>
              </w:rPr>
              <w:t>1</w:t>
            </w:r>
            <w:bookmarkStart w:id="0" w:name="_GoBack"/>
            <w:bookmarkEnd w:id="0"/>
            <w:r w:rsidRPr="00714B58">
              <w:rPr>
                <w:sz w:val="28"/>
              </w:rPr>
              <w:t>/2019</w:t>
            </w:r>
          </w:p>
        </w:tc>
      </w:tr>
      <w:tr w:rsidR="00DC25B0" w:rsidTr="00EE7B4D">
        <w:tc>
          <w:tcPr>
            <w:tcW w:w="3005" w:type="dxa"/>
          </w:tcPr>
          <w:p w:rsidR="00DC25B0" w:rsidRPr="00714B58" w:rsidRDefault="00DC25B0" w:rsidP="00EE7B4D">
            <w:pPr>
              <w:rPr>
                <w:b/>
              </w:rPr>
            </w:pPr>
            <w:r w:rsidRPr="00714B58">
              <w:rPr>
                <w:b/>
              </w:rPr>
              <w:t>What was good?</w:t>
            </w:r>
          </w:p>
        </w:tc>
        <w:tc>
          <w:tcPr>
            <w:tcW w:w="3005" w:type="dxa"/>
          </w:tcPr>
          <w:p w:rsidR="00DC25B0" w:rsidRPr="00714B58" w:rsidRDefault="00DC25B0" w:rsidP="00EE7B4D">
            <w:pPr>
              <w:rPr>
                <w:b/>
              </w:rPr>
            </w:pPr>
            <w:r w:rsidRPr="00714B58">
              <w:rPr>
                <w:b/>
              </w:rPr>
              <w:t>What was bad?</w:t>
            </w:r>
          </w:p>
        </w:tc>
        <w:tc>
          <w:tcPr>
            <w:tcW w:w="3006" w:type="dxa"/>
          </w:tcPr>
          <w:p w:rsidR="00DC25B0" w:rsidRPr="00714B58" w:rsidRDefault="00DC25B0" w:rsidP="00EE7B4D">
            <w:pPr>
              <w:rPr>
                <w:b/>
              </w:rPr>
            </w:pPr>
            <w:r w:rsidRPr="00714B58">
              <w:rPr>
                <w:b/>
              </w:rPr>
              <w:t>Changes &amp; Improvements?</w:t>
            </w:r>
          </w:p>
        </w:tc>
      </w:tr>
      <w:tr w:rsidR="00DC25B0" w:rsidTr="00EE7B4D">
        <w:tc>
          <w:tcPr>
            <w:tcW w:w="3005" w:type="dxa"/>
          </w:tcPr>
          <w:p w:rsidR="00DC25B0" w:rsidRDefault="00DC25B0" w:rsidP="00EE7B4D">
            <w:r>
              <w:t>Completed tasks</w:t>
            </w:r>
          </w:p>
          <w:p w:rsidR="00DC25B0" w:rsidRDefault="00DC25B0" w:rsidP="00EE7B4D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Productive good quality team work sessions as planned</w:t>
            </w:r>
          </w:p>
          <w:p w:rsidR="00DC25B0" w:rsidRDefault="00DC25B0" w:rsidP="00EE7B4D">
            <w:r>
              <w:t>Cleared up points of system design and understanding</w:t>
            </w:r>
          </w:p>
        </w:tc>
        <w:tc>
          <w:tcPr>
            <w:tcW w:w="3005" w:type="dxa"/>
          </w:tcPr>
          <w:p w:rsidR="00DC25B0" w:rsidRDefault="00DC25B0" w:rsidP="00EE7B4D">
            <w:pPr>
              <w:pBdr>
                <w:bottom w:val="single" w:sz="6" w:space="1" w:color="auto"/>
              </w:pBdr>
            </w:pPr>
            <w:r>
              <w:t>We could have taken on more tasks</w:t>
            </w:r>
          </w:p>
          <w:p w:rsidR="00DC25B0" w:rsidRDefault="00DC25B0" w:rsidP="00EE7B4D">
            <w:r>
              <w:t>We could have had a better timetable</w:t>
            </w:r>
          </w:p>
        </w:tc>
        <w:tc>
          <w:tcPr>
            <w:tcW w:w="3006" w:type="dxa"/>
          </w:tcPr>
          <w:p w:rsidR="00DC25B0" w:rsidRDefault="00DC25B0" w:rsidP="00EE7B4D">
            <w:r>
              <w:t>Use of a project calendar/timetable to plan work commitments and manage project better</w:t>
            </w:r>
          </w:p>
        </w:tc>
      </w:tr>
    </w:tbl>
    <w:p w:rsidR="00DC25B0" w:rsidRPr="00714B58" w:rsidRDefault="00DC25B0" w:rsidP="00714B58"/>
    <w:sectPr w:rsidR="00DC25B0" w:rsidRPr="0071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568"/>
    <w:multiLevelType w:val="hybridMultilevel"/>
    <w:tmpl w:val="E65C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58"/>
    <w:rsid w:val="00525A9A"/>
    <w:rsid w:val="00714B58"/>
    <w:rsid w:val="009B6BFD"/>
    <w:rsid w:val="00D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A509"/>
  <w15:chartTrackingRefBased/>
  <w15:docId w15:val="{4AB93090-9479-494C-9F7A-BE1562DC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Dominic Parr [dop2]</cp:lastModifiedBy>
  <cp:revision>3</cp:revision>
  <dcterms:created xsi:type="dcterms:W3CDTF">2019-10-28T11:19:00Z</dcterms:created>
  <dcterms:modified xsi:type="dcterms:W3CDTF">2019-11-04T17:52:00Z</dcterms:modified>
</cp:coreProperties>
</file>