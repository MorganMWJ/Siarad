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5B" w:rsidRDefault="0040705B">
      <w:r>
        <w:t>Module registration – DB – RESTful interface.</w:t>
      </w:r>
    </w:p>
    <w:p w:rsidR="0040705B" w:rsidRDefault="0040705B" w:rsidP="0040705B">
      <w:pPr>
        <w:pStyle w:val="ListParagraph"/>
        <w:numPr>
          <w:ilvl w:val="0"/>
          <w:numId w:val="1"/>
        </w:numPr>
      </w:pPr>
      <w:r>
        <w:t>Module ID (PK), Module Title, Running Year, Staff Id (FK)</w:t>
      </w:r>
    </w:p>
    <w:p w:rsidR="0040705B" w:rsidRDefault="0040705B" w:rsidP="0040705B">
      <w:r>
        <w:t>User and staff registration should already be created on LDAP, confirm file to match the creation (we shouldn’t need a database for this)</w:t>
      </w:r>
      <w:r w:rsidR="00FD13E5">
        <w:t>, this should also mean that Users have a foreign key for module ID</w:t>
      </w:r>
      <w:r>
        <w:t>.</w:t>
      </w:r>
    </w:p>
    <w:p w:rsidR="0040705B" w:rsidRDefault="0040705B">
      <w:r>
        <w:t xml:space="preserve">Message store – DB – RESTful interface. </w:t>
      </w:r>
    </w:p>
    <w:p w:rsidR="0040705B" w:rsidRDefault="00FD13E5" w:rsidP="0040705B">
      <w:pPr>
        <w:pStyle w:val="ListParagraph"/>
        <w:numPr>
          <w:ilvl w:val="0"/>
          <w:numId w:val="1"/>
        </w:numPr>
      </w:pPr>
      <w:proofErr w:type="spellStart"/>
      <w:r>
        <w:t>Message</w:t>
      </w:r>
      <w:r w:rsidR="0040705B">
        <w:t>ID</w:t>
      </w:r>
      <w:proofErr w:type="spellEnd"/>
      <w:r w:rsidR="0040705B">
        <w:t xml:space="preserve"> (PK), User owner (FK) (PK created by LDAP), Message body</w:t>
      </w:r>
    </w:p>
    <w:p w:rsidR="00A62178" w:rsidRDefault="00A62178" w:rsidP="00A62178">
      <w:r>
        <w:t xml:space="preserve">(Some kind of </w:t>
      </w:r>
      <w:proofErr w:type="spellStart"/>
      <w:r>
        <w:t>enum</w:t>
      </w:r>
      <w:proofErr w:type="spellEnd"/>
      <w:r>
        <w:t xml:space="preserve"> FK for a type of message? (Private, Group, Open) If so then a connected table containing </w:t>
      </w:r>
      <w:proofErr w:type="spellStart"/>
      <w:r>
        <w:t>enum</w:t>
      </w:r>
      <w:proofErr w:type="spellEnd"/>
      <w:r>
        <w:t>)</w:t>
      </w:r>
    </w:p>
    <w:p w:rsidR="00FD13E5" w:rsidRDefault="00FD13E5" w:rsidP="00FD13E5">
      <w:r>
        <w:t>Notification centre – DB – RESTful interface.</w:t>
      </w:r>
    </w:p>
    <w:p w:rsidR="00FD13E5" w:rsidRDefault="003A601B" w:rsidP="00FD13E5">
      <w:pPr>
        <w:pStyle w:val="ListParagraph"/>
        <w:numPr>
          <w:ilvl w:val="0"/>
          <w:numId w:val="1"/>
        </w:numPr>
      </w:pPr>
      <w:proofErr w:type="spellStart"/>
      <w:r>
        <w:t>AutoGen</w:t>
      </w:r>
      <w:proofErr w:type="spellEnd"/>
      <w:r>
        <w:t xml:space="preserve">(PK)?, </w:t>
      </w:r>
      <w:proofErr w:type="spellStart"/>
      <w:r w:rsidR="00FD13E5">
        <w:t>UserID</w:t>
      </w:r>
      <w:proofErr w:type="spellEnd"/>
      <w:r w:rsidR="00FD13E5">
        <w:t>(FK</w:t>
      </w:r>
      <w:r w:rsidR="00D25E64">
        <w:t xml:space="preserve"> UNIQUE</w:t>
      </w:r>
      <w:r w:rsidR="00FD13E5">
        <w:t xml:space="preserve">), </w:t>
      </w:r>
      <w:proofErr w:type="spellStart"/>
      <w:r w:rsidR="00FD13E5">
        <w:t>MessageID</w:t>
      </w:r>
      <w:proofErr w:type="spellEnd"/>
      <w:r w:rsidR="00FD13E5">
        <w:t>(FK)</w:t>
      </w:r>
      <w:r w:rsidR="00D25E64">
        <w:t xml:space="preserve">, </w:t>
      </w:r>
      <w:proofErr w:type="spellStart"/>
      <w:r w:rsidR="00D25E64">
        <w:t>ReceiveNotifsFromSpecificUser</w:t>
      </w:r>
      <w:proofErr w:type="spellEnd"/>
      <w:r w:rsidR="00D25E64">
        <w:t>(</w:t>
      </w:r>
      <w:proofErr w:type="spellStart"/>
      <w:r w:rsidR="00D25E64">
        <w:t>UserID</w:t>
      </w:r>
      <w:proofErr w:type="spellEnd"/>
      <w:r w:rsidR="00D25E64">
        <w:t xml:space="preserve"> FK UNIQUE), </w:t>
      </w:r>
      <w:proofErr w:type="spellStart"/>
      <w:r w:rsidR="00D25E64">
        <w:t>ReiceveNotifsAtAll</w:t>
      </w:r>
      <w:proofErr w:type="spellEnd"/>
    </w:p>
    <w:p w:rsidR="00A060D8" w:rsidRDefault="00A060D8" w:rsidP="00A060D8">
      <w:r>
        <w:t xml:space="preserve">Message Groups – DB </w:t>
      </w:r>
    </w:p>
    <w:p w:rsidR="00A060D8" w:rsidRDefault="00A060D8" w:rsidP="00A060D8">
      <w:pPr>
        <w:pStyle w:val="ListParagraph"/>
        <w:numPr>
          <w:ilvl w:val="0"/>
          <w:numId w:val="1"/>
        </w:numPr>
      </w:pPr>
      <w:r>
        <w:t>Group Title (PK UNIQUE), Module ID (FK)</w:t>
      </w:r>
    </w:p>
    <w:p w:rsidR="00A060D8" w:rsidRDefault="00A060D8" w:rsidP="00A060D8">
      <w:pPr>
        <w:pStyle w:val="ListParagraph"/>
        <w:numPr>
          <w:ilvl w:val="0"/>
          <w:numId w:val="1"/>
        </w:numPr>
      </w:pPr>
      <w:r>
        <w:t xml:space="preserve">Connected DB -&gt; Group title (FK), </w:t>
      </w:r>
      <w:proofErr w:type="spellStart"/>
      <w:r>
        <w:t>UserID</w:t>
      </w:r>
      <w:proofErr w:type="spellEnd"/>
      <w:r>
        <w:t>(FK)</w:t>
      </w:r>
    </w:p>
    <w:p w:rsidR="0040705B" w:rsidRDefault="0040705B">
      <w:r>
        <w:t>Front-end server – presentation tier used as the primary centre of the application.</w:t>
      </w:r>
    </w:p>
    <w:p w:rsidR="0040705B" w:rsidRDefault="0040705B">
      <w:bookmarkStart w:id="0" w:name="_GoBack"/>
      <w:bookmarkEnd w:id="0"/>
    </w:p>
    <w:p w:rsidR="0040705B" w:rsidRDefault="0040705B">
      <w:r>
        <w:t>Authentication and authorisation provided by universities LDAP server, file host intermediary for testing.</w:t>
      </w:r>
    </w:p>
    <w:p w:rsidR="0040705B" w:rsidRDefault="0040705B">
      <w:proofErr w:type="spellStart"/>
      <w:r>
        <w:t>SignalR</w:t>
      </w:r>
      <w:proofErr w:type="spellEnd"/>
      <w:r>
        <w:t xml:space="preserve"> – Real time message relay, notifications.</w:t>
      </w:r>
    </w:p>
    <w:p w:rsidR="0040705B" w:rsidRDefault="0040705B">
      <w:r>
        <w:t>Docker – assembly of containers, images and stacks to host and run the application on designated ports.</w:t>
      </w:r>
    </w:p>
    <w:p w:rsidR="0040705B" w:rsidRDefault="0040705B">
      <w:r>
        <w:t xml:space="preserve">Apache </w:t>
      </w:r>
      <w:proofErr w:type="spellStart"/>
      <w:r>
        <w:t>Solr</w:t>
      </w:r>
      <w:proofErr w:type="spellEnd"/>
      <w:r>
        <w:t xml:space="preserve"> – Used to handle the search functionality on a database.</w:t>
      </w:r>
    </w:p>
    <w:p w:rsidR="0040705B" w:rsidRDefault="0040705B"/>
    <w:p w:rsidR="00541560" w:rsidRPr="00541560" w:rsidRDefault="00541560">
      <w:pPr>
        <w:rPr>
          <w:b/>
        </w:rPr>
      </w:pPr>
      <w:r w:rsidRPr="00541560">
        <w:rPr>
          <w:b/>
        </w:rPr>
        <w:t>When user sends a message:</w:t>
      </w:r>
    </w:p>
    <w:p w:rsidR="0040705B" w:rsidRDefault="00541560">
      <w:r>
        <w:t xml:space="preserve">User sends a message to another user (client tier) -&gt; </w:t>
      </w:r>
      <w:r w:rsidR="0040705B">
        <w:t>HTTP post for message</w:t>
      </w:r>
      <w:r>
        <w:t xml:space="preserve"> is sent</w:t>
      </w:r>
      <w:r w:rsidR="0040705B">
        <w:t xml:space="preserve"> </w:t>
      </w:r>
      <w:r>
        <w:t xml:space="preserve">(web tier) -&gt; Message is sent for validation check, prohibited words are blocked out (business tier) -&gt; Message is relayed to the database (data tier) -&gt; Database accepts the message and stores it (data tier) -&gt; Response code is sent back as accepted (business tier) -&gt; Message is sent to </w:t>
      </w:r>
      <w:proofErr w:type="spellStart"/>
      <w:r>
        <w:t>SignalR</w:t>
      </w:r>
      <w:proofErr w:type="spellEnd"/>
      <w:r>
        <w:t xml:space="preserve"> for notification relay (business tier) -&gt; </w:t>
      </w:r>
      <w:proofErr w:type="spellStart"/>
      <w:r>
        <w:t>SignalR</w:t>
      </w:r>
      <w:proofErr w:type="spellEnd"/>
      <w:r>
        <w:t xml:space="preserve"> checks for users that should be notified with the message location (business tier) -&gt; notifications are distributed to users (web tier) -&gt; User receives notification pointing to the message location (client tier).</w:t>
      </w:r>
    </w:p>
    <w:p w:rsidR="00541560" w:rsidRPr="004E1165" w:rsidRDefault="00541560">
      <w:pPr>
        <w:rPr>
          <w:b/>
        </w:rPr>
      </w:pPr>
      <w:r w:rsidRPr="004E1165">
        <w:rPr>
          <w:b/>
        </w:rPr>
        <w:t>When user follows a notification:</w:t>
      </w:r>
    </w:p>
    <w:p w:rsidR="0040705B" w:rsidRDefault="00541560">
      <w:r>
        <w:t>User clicks on notification link (client tier) -&gt; HTTP get method is called for the message ID (web tier) -&gt; Relayed to or skips</w:t>
      </w:r>
      <w:r w:rsidR="004E1165">
        <w:t xml:space="preserve"> business tier? -&gt; Database accepts the request and returns the data (data tier) -&gt; Data is filled in to a page to be displayed (business tier) -&gt; Data is displayed to the user (web tier).</w:t>
      </w:r>
    </w:p>
    <w:sectPr w:rsidR="00407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C1FC6"/>
    <w:multiLevelType w:val="hybridMultilevel"/>
    <w:tmpl w:val="2A06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5B"/>
    <w:rsid w:val="00360E4A"/>
    <w:rsid w:val="003A601B"/>
    <w:rsid w:val="0040705B"/>
    <w:rsid w:val="004E1165"/>
    <w:rsid w:val="00541560"/>
    <w:rsid w:val="00574E86"/>
    <w:rsid w:val="0084416E"/>
    <w:rsid w:val="00A060D8"/>
    <w:rsid w:val="00A62178"/>
    <w:rsid w:val="00A6544E"/>
    <w:rsid w:val="00D25E64"/>
    <w:rsid w:val="00FD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3187"/>
  <w15:chartTrackingRefBased/>
  <w15:docId w15:val="{6EC26997-530F-4933-A0BC-DBF04D6D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C08A1F11</Template>
  <TotalTime>65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Parr [dop2]</dc:creator>
  <cp:keywords/>
  <dc:description/>
  <cp:lastModifiedBy>Dominic Parr [dop2]</cp:lastModifiedBy>
  <cp:revision>7</cp:revision>
  <dcterms:created xsi:type="dcterms:W3CDTF">2019-10-22T12:21:00Z</dcterms:created>
  <dcterms:modified xsi:type="dcterms:W3CDTF">2019-10-22T13:26:00Z</dcterms:modified>
</cp:coreProperties>
</file>