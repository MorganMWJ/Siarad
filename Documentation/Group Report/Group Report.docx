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EFE23B05352D4E689670F82E6F5D321F"/>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501456A2" w14:textId="77777777" w:rsidR="0009188B" w:rsidRDefault="00FB0A28" w:rsidP="0047267A">
          <w:pPr>
            <w:pStyle w:val="Title"/>
          </w:pPr>
          <w:r>
            <w:rPr>
              <w:rStyle w:val="BodyTextChar"/>
            </w:rPr>
            <w:t>SEM5640</w:t>
          </w:r>
          <w:r w:rsidR="005245AB" w:rsidRPr="0047267A">
            <w:rPr>
              <w:rStyle w:val="BodyTextChar"/>
            </w:rPr>
            <w:t xml:space="preserve"> Group Project</w:t>
          </w:r>
        </w:p>
      </w:sdtContent>
    </w:sdt>
    <w:sdt>
      <w:sdtPr>
        <w:alias w:val="Subject"/>
        <w:id w:val="473469265"/>
        <w:placeholder>
          <w:docPart w:val="B9FC3E393E3643BDABB78188EDB26A5D"/>
        </w:placeholder>
        <w:dataBinding w:prefixMappings="xmlns:ns0='http://purl.org/dc/elements/1.1/' xmlns:ns1='http://schemas.openxmlformats.org/package/2006/metadata/core-properties' " w:xpath="/ns1:coreProperties[1]/ns0:subject[1]" w:storeItemID="{6C3C8BC8-F283-45AE-878A-BAB7291924A1}"/>
        <w:text/>
      </w:sdtPr>
      <w:sdtEndPr/>
      <w:sdtContent>
        <w:p w14:paraId="374C6463" w14:textId="26624FB4" w:rsidR="009A7185" w:rsidRPr="009A7185" w:rsidRDefault="00F067C0" w:rsidP="0047267A">
          <w:pPr>
            <w:pStyle w:val="Subtitle"/>
          </w:pPr>
          <w:r>
            <w:t>Group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7302C77" w14:textId="77777777" w:rsidTr="009D12AB">
        <w:tc>
          <w:tcPr>
            <w:tcW w:w="1276" w:type="dxa"/>
          </w:tcPr>
          <w:p w14:paraId="08B3F426" w14:textId="77777777" w:rsidR="0003694C" w:rsidRPr="0003694C" w:rsidRDefault="0003694C" w:rsidP="00B30EDD">
            <w:r w:rsidRPr="0003694C">
              <w:t>Author:</w:t>
            </w:r>
          </w:p>
        </w:tc>
        <w:tc>
          <w:tcPr>
            <w:tcW w:w="4355" w:type="dxa"/>
          </w:tcPr>
          <w:p w14:paraId="7AAA0289" w14:textId="15D910CD" w:rsidR="0003694C" w:rsidRPr="0003694C" w:rsidRDefault="00FC2970" w:rsidP="00BA41FE">
            <w:r>
              <w:t>Dominic Parr</w:t>
            </w:r>
            <w:r w:rsidR="00F067C0">
              <w:t xml:space="preserve"> &amp; Morgan Jones</w:t>
            </w:r>
          </w:p>
        </w:tc>
      </w:tr>
      <w:tr w:rsidR="0003694C" w:rsidRPr="0003694C" w14:paraId="67562344" w14:textId="77777777" w:rsidTr="009D12AB">
        <w:tc>
          <w:tcPr>
            <w:tcW w:w="1276" w:type="dxa"/>
          </w:tcPr>
          <w:p w14:paraId="3E26C43F" w14:textId="77777777" w:rsidR="0003694C" w:rsidRPr="0003694C" w:rsidRDefault="0003694C" w:rsidP="0007255E">
            <w:r w:rsidRPr="0003694C">
              <w:t>Config Ref:</w:t>
            </w:r>
          </w:p>
        </w:tc>
        <w:tc>
          <w:tcPr>
            <w:tcW w:w="4355" w:type="dxa"/>
          </w:tcPr>
          <w:p w14:paraId="704377C1" w14:textId="77777777" w:rsidR="0003694C" w:rsidRPr="0003694C" w:rsidRDefault="00A815B5" w:rsidP="00FB0A28">
            <w:sdt>
              <w:sdtPr>
                <w:alias w:val="Category"/>
                <w:id w:val="473469292"/>
                <w:placeholder>
                  <w:docPart w:val="E6C2460BEACC44519A3FA2E4AF4BC464"/>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FB0A28">
                  <w:t>M5640.2019.</w:t>
                </w:r>
                <w:r w:rsidR="00FC2970">
                  <w:t>tp</w:t>
                </w:r>
              </w:sdtContent>
            </w:sdt>
            <w:r w:rsidR="00570A64" w:rsidRPr="0003694C">
              <w:t xml:space="preserve"> </w:t>
            </w:r>
          </w:p>
        </w:tc>
      </w:tr>
      <w:tr w:rsidR="0003694C" w:rsidRPr="0003694C" w14:paraId="1983C720" w14:textId="77777777" w:rsidTr="009D12AB">
        <w:tc>
          <w:tcPr>
            <w:tcW w:w="1276" w:type="dxa"/>
          </w:tcPr>
          <w:p w14:paraId="6E93E727" w14:textId="77777777" w:rsidR="0003694C" w:rsidRPr="0003694C" w:rsidRDefault="0003694C" w:rsidP="0007255E">
            <w:r w:rsidRPr="0003694C">
              <w:t>Date:</w:t>
            </w:r>
          </w:p>
        </w:tc>
        <w:tc>
          <w:tcPr>
            <w:tcW w:w="4355" w:type="dxa"/>
          </w:tcPr>
          <w:p w14:paraId="3B17C23F" w14:textId="3EDCB739" w:rsidR="0003694C" w:rsidRPr="0003694C" w:rsidRDefault="00FC2970" w:rsidP="0007255E">
            <w:r>
              <w:t>9</w:t>
            </w:r>
            <w:r w:rsidR="00FB0A28" w:rsidRPr="00FB0A28">
              <w:rPr>
                <w:vertAlign w:val="superscript"/>
              </w:rPr>
              <w:t>th</w:t>
            </w:r>
            <w:r w:rsidR="00FB0A28">
              <w:t xml:space="preserve"> </w:t>
            </w:r>
            <w:r w:rsidR="00F067C0">
              <w:t>January</w:t>
            </w:r>
            <w:r w:rsidR="00FB0A28">
              <w:t xml:space="preserve"> 20</w:t>
            </w:r>
            <w:r w:rsidR="00187D75">
              <w:t>20</w:t>
            </w:r>
          </w:p>
        </w:tc>
      </w:tr>
      <w:tr w:rsidR="0003694C" w:rsidRPr="0003694C" w14:paraId="0E4969CD" w14:textId="77777777" w:rsidTr="009D12AB">
        <w:tc>
          <w:tcPr>
            <w:tcW w:w="1276" w:type="dxa"/>
          </w:tcPr>
          <w:p w14:paraId="6F7AE11A" w14:textId="77777777" w:rsidR="0003694C" w:rsidRPr="0003694C" w:rsidRDefault="0003694C" w:rsidP="0007255E">
            <w:r w:rsidRPr="0003694C">
              <w:t>Version:</w:t>
            </w:r>
          </w:p>
        </w:tc>
        <w:tc>
          <w:tcPr>
            <w:tcW w:w="4355" w:type="dxa"/>
          </w:tcPr>
          <w:p w14:paraId="581A916A" w14:textId="77777777" w:rsidR="0003694C" w:rsidRPr="0003694C" w:rsidRDefault="00A815B5" w:rsidP="00504AA6">
            <w:sdt>
              <w:sdtPr>
                <w:alias w:val="Keywords"/>
                <w:id w:val="473469293"/>
                <w:placeholder>
                  <w:docPart w:val="0BDF2E1FA8A24ED2A00AA155C3FFCEF2"/>
                </w:placeholder>
                <w:dataBinding w:prefixMappings="xmlns:ns0='http://purl.org/dc/elements/1.1/' xmlns:ns1='http://schemas.openxmlformats.org/package/2006/metadata/core-properties' " w:xpath="/ns1:coreProperties[1]/ns1:keywords[1]" w:storeItemID="{6C3C8BC8-F283-45AE-878A-BAB7291924A1}"/>
                <w:text/>
              </w:sdtPr>
              <w:sdtEndPr/>
              <w:sdtContent>
                <w:r w:rsidR="00FB0A28">
                  <w:t>0.1</w:t>
                </w:r>
              </w:sdtContent>
            </w:sdt>
            <w:r w:rsidR="00CA50B8">
              <w:fldChar w:fldCharType="begin"/>
            </w:r>
            <w:r w:rsidR="009A7185">
              <w:instrText xml:space="preserve"> DOCVARIABLE  Version  \* MERGEFORMAT </w:instrText>
            </w:r>
            <w:r w:rsidR="00CA50B8">
              <w:fldChar w:fldCharType="end"/>
            </w:r>
          </w:p>
        </w:tc>
      </w:tr>
      <w:tr w:rsidR="0003694C" w:rsidRPr="0003694C" w14:paraId="0C0EB38F" w14:textId="77777777" w:rsidTr="009D12AB">
        <w:tc>
          <w:tcPr>
            <w:tcW w:w="1276" w:type="dxa"/>
          </w:tcPr>
          <w:p w14:paraId="316C8C3B" w14:textId="77777777" w:rsidR="0003694C" w:rsidRPr="0003694C" w:rsidRDefault="0003694C" w:rsidP="0007255E">
            <w:r w:rsidRPr="0003694C">
              <w:t>Status:</w:t>
            </w:r>
          </w:p>
        </w:tc>
        <w:tc>
          <w:tcPr>
            <w:tcW w:w="4355" w:type="dxa"/>
          </w:tcPr>
          <w:p w14:paraId="2C4C7419" w14:textId="77777777" w:rsidR="0003694C" w:rsidRPr="0003694C" w:rsidRDefault="00A815B5" w:rsidP="009A7185">
            <w:sdt>
              <w:sdtPr>
                <w:alias w:val="Status"/>
                <w:id w:val="473469228"/>
                <w:placeholder>
                  <w:docPart w:val="D92E2AEAA60947B6AA0834DB8B1E8584"/>
                </w:placeholder>
                <w:dataBinding w:prefixMappings="xmlns:ns0='http://purl.org/dc/elements/1.1/' xmlns:ns1='http://schemas.openxmlformats.org/package/2006/metadata/core-properties' " w:xpath="/ns1:coreProperties[1]/ns1:contentStatus[1]" w:storeItemID="{6C3C8BC8-F283-45AE-878A-BAB7291924A1}"/>
                <w:text/>
              </w:sdtPr>
              <w:sdtEndPr/>
              <w:sdtContent>
                <w:r w:rsidR="00FB0A28">
                  <w:t>Draft</w:t>
                </w:r>
              </w:sdtContent>
            </w:sdt>
          </w:p>
        </w:tc>
      </w:tr>
    </w:tbl>
    <w:p w14:paraId="2B0B2B93" w14:textId="43A75D00"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238CCEF" wp14:editId="281AA83F">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95CBC" w14:textId="77777777" w:rsidR="00177A99" w:rsidRPr="00177A99" w:rsidRDefault="00177A99" w:rsidP="00177A99">
                            <w:r w:rsidRPr="00177A99">
                              <w:t>Department of Computer Science</w:t>
                            </w:r>
                          </w:p>
                          <w:p w14:paraId="7A07623F" w14:textId="77777777" w:rsidR="00177A99" w:rsidRPr="00177A99" w:rsidRDefault="00177A99" w:rsidP="00177A99">
                            <w:r w:rsidRPr="00177A99">
                              <w:t>Aberystwyth University</w:t>
                            </w:r>
                          </w:p>
                          <w:p w14:paraId="085115CF" w14:textId="77777777" w:rsidR="00177A99" w:rsidRPr="00177A99" w:rsidRDefault="00177A99" w:rsidP="00177A99">
                            <w:r w:rsidRPr="00177A99">
                              <w:t>Aberystwyth</w:t>
                            </w:r>
                          </w:p>
                          <w:p w14:paraId="29BE50AF" w14:textId="77777777" w:rsidR="00177A99" w:rsidRPr="00177A99" w:rsidRDefault="00177A99" w:rsidP="00177A99">
                            <w:r w:rsidRPr="00177A99">
                              <w:t>Ceredigion</w:t>
                            </w:r>
                          </w:p>
                          <w:p w14:paraId="052A230B" w14:textId="77777777" w:rsidR="00177A99" w:rsidRPr="00177A99" w:rsidRDefault="00177A99" w:rsidP="00177A99">
                            <w:r w:rsidRPr="00177A99">
                              <w:t>SY23 3DB</w:t>
                            </w:r>
                          </w:p>
                          <w:p w14:paraId="3C8F0BD4" w14:textId="77777777"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8CCEF"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3A195CBC" w14:textId="77777777" w:rsidR="00177A99" w:rsidRPr="00177A99" w:rsidRDefault="00177A99" w:rsidP="00177A99">
                      <w:r w:rsidRPr="00177A99">
                        <w:t>Department of Computer Science</w:t>
                      </w:r>
                    </w:p>
                    <w:p w14:paraId="7A07623F" w14:textId="77777777" w:rsidR="00177A99" w:rsidRPr="00177A99" w:rsidRDefault="00177A99" w:rsidP="00177A99">
                      <w:r w:rsidRPr="00177A99">
                        <w:t>Aberystwyth University</w:t>
                      </w:r>
                    </w:p>
                    <w:p w14:paraId="085115CF" w14:textId="77777777" w:rsidR="00177A99" w:rsidRPr="00177A99" w:rsidRDefault="00177A99" w:rsidP="00177A99">
                      <w:r w:rsidRPr="00177A99">
                        <w:t>Aberystwyth</w:t>
                      </w:r>
                    </w:p>
                    <w:p w14:paraId="29BE50AF" w14:textId="77777777" w:rsidR="00177A99" w:rsidRPr="00177A99" w:rsidRDefault="00177A99" w:rsidP="00177A99">
                      <w:r w:rsidRPr="00177A99">
                        <w:t>Ceredigion</w:t>
                      </w:r>
                    </w:p>
                    <w:p w14:paraId="052A230B" w14:textId="77777777" w:rsidR="00177A99" w:rsidRPr="00177A99" w:rsidRDefault="00177A99" w:rsidP="00177A99">
                      <w:r w:rsidRPr="00177A99">
                        <w:t>SY23 3DB</w:t>
                      </w:r>
                    </w:p>
                    <w:p w14:paraId="3C8F0BD4" w14:textId="77777777" w:rsidR="00177A99" w:rsidRDefault="00177A99">
                      <w:r w:rsidRPr="00177A99">
                        <w:t>Copyrig</w:t>
                      </w:r>
                      <w:r w:rsidR="009939F4">
                        <w:t>ht © Aberystwyth University 2015</w:t>
                      </w:r>
                    </w:p>
                  </w:txbxContent>
                </v:textbox>
                <w10:wrap anchorx="margin" anchory="margin"/>
              </v:shape>
            </w:pict>
          </mc:Fallback>
        </mc:AlternateContent>
      </w:r>
      <w:r w:rsidR="00573F2E">
        <w:br w:type="page"/>
      </w:r>
      <w:hyperlink r:id="rId8" w:history="1">
        <w:r w:rsidR="00CA2152">
          <w:rPr>
            <w:rStyle w:val="Hyperlink"/>
          </w:rPr>
          <w:t>https://learn-eu-central-1-prod-fleet01-xythos.s3-eu-central-1.amazonaws.com/5d5bfc0d30f9a/1109439?response-content-disposition=inline%3B%20filename%2A%3DUTF-8%27%27SEM5640_Project_Assignment_Sheet.pdf&amp;response-content-type=application%2Fpdf&amp;X-Amz-Algorithm=AWS4-HMAC-SHA256&amp;X-Amz-Date=20200110T191537Z&amp;X-Amz-SignedHeaders=host&amp;X-Amz-Expires=21600&amp;X-Amz-Credential=AKIAZH6WM4PLYI3L4QWN%2F20200110%2Feu-central-1%2Fs3%2Faws4_request&amp;X-Amz-Signature=7e60f8a5a399a268f65f9ac453c37a01c554a7db916c93e43ae0175e47717a24</w:t>
        </w:r>
      </w:hyperlink>
    </w:p>
    <w:p w14:paraId="669369D6" w14:textId="77777777" w:rsidR="0009188B" w:rsidRDefault="00A44A71" w:rsidP="00F64A04">
      <w:pPr>
        <w:pStyle w:val="UnnumHeading1"/>
      </w:pPr>
      <w:bookmarkStart w:id="0" w:name="_Toc29482348"/>
      <w:r>
        <w:t>CONTENTS</w:t>
      </w:r>
      <w:bookmarkEnd w:id="0"/>
    </w:p>
    <w:p w14:paraId="316B9500" w14:textId="7D42690E" w:rsidR="008522B3"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522B3">
        <w:rPr>
          <w:noProof/>
        </w:rPr>
        <w:t>CONTENTS</w:t>
      </w:r>
      <w:r w:rsidR="008522B3">
        <w:rPr>
          <w:noProof/>
        </w:rPr>
        <w:tab/>
      </w:r>
      <w:r w:rsidR="008522B3">
        <w:rPr>
          <w:noProof/>
        </w:rPr>
        <w:fldChar w:fldCharType="begin"/>
      </w:r>
      <w:r w:rsidR="008522B3">
        <w:rPr>
          <w:noProof/>
        </w:rPr>
        <w:instrText xml:space="preserve"> PAGEREF _Toc29482348 \h </w:instrText>
      </w:r>
      <w:r w:rsidR="008522B3">
        <w:rPr>
          <w:noProof/>
        </w:rPr>
      </w:r>
      <w:r w:rsidR="008522B3">
        <w:rPr>
          <w:noProof/>
        </w:rPr>
        <w:fldChar w:fldCharType="separate"/>
      </w:r>
      <w:r w:rsidR="008522B3">
        <w:rPr>
          <w:noProof/>
        </w:rPr>
        <w:t>2</w:t>
      </w:r>
      <w:r w:rsidR="008522B3">
        <w:rPr>
          <w:noProof/>
        </w:rPr>
        <w:fldChar w:fldCharType="end"/>
      </w:r>
    </w:p>
    <w:p w14:paraId="073FE5CA" w14:textId="46D501E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Overview</w:t>
      </w:r>
      <w:r>
        <w:rPr>
          <w:noProof/>
        </w:rPr>
        <w:tab/>
      </w:r>
      <w:r>
        <w:rPr>
          <w:noProof/>
        </w:rPr>
        <w:fldChar w:fldCharType="begin"/>
      </w:r>
      <w:r>
        <w:rPr>
          <w:noProof/>
        </w:rPr>
        <w:instrText xml:space="preserve"> PAGEREF _Toc29482349 \h </w:instrText>
      </w:r>
      <w:r>
        <w:rPr>
          <w:noProof/>
        </w:rPr>
      </w:r>
      <w:r>
        <w:rPr>
          <w:noProof/>
        </w:rPr>
        <w:fldChar w:fldCharType="separate"/>
      </w:r>
      <w:r>
        <w:rPr>
          <w:noProof/>
        </w:rPr>
        <w:t>3</w:t>
      </w:r>
      <w:r>
        <w:rPr>
          <w:noProof/>
        </w:rPr>
        <w:fldChar w:fldCharType="end"/>
      </w:r>
    </w:p>
    <w:p w14:paraId="395F201E" w14:textId="3476859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Requirements</w:t>
      </w:r>
      <w:r>
        <w:rPr>
          <w:noProof/>
        </w:rPr>
        <w:tab/>
      </w:r>
      <w:r>
        <w:rPr>
          <w:noProof/>
        </w:rPr>
        <w:fldChar w:fldCharType="begin"/>
      </w:r>
      <w:r>
        <w:rPr>
          <w:noProof/>
        </w:rPr>
        <w:instrText xml:space="preserve"> PAGEREF _Toc29482350 \h </w:instrText>
      </w:r>
      <w:r>
        <w:rPr>
          <w:noProof/>
        </w:rPr>
      </w:r>
      <w:r>
        <w:rPr>
          <w:noProof/>
        </w:rPr>
        <w:fldChar w:fldCharType="separate"/>
      </w:r>
      <w:r>
        <w:rPr>
          <w:noProof/>
        </w:rPr>
        <w:t>3</w:t>
      </w:r>
      <w:r>
        <w:rPr>
          <w:noProof/>
        </w:rPr>
        <w:fldChar w:fldCharType="end"/>
      </w:r>
    </w:p>
    <w:p w14:paraId="115FFF69" w14:textId="01D68C3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Development Methodology</w:t>
      </w:r>
      <w:r>
        <w:rPr>
          <w:noProof/>
        </w:rPr>
        <w:tab/>
      </w:r>
      <w:r>
        <w:rPr>
          <w:noProof/>
        </w:rPr>
        <w:fldChar w:fldCharType="begin"/>
      </w:r>
      <w:r>
        <w:rPr>
          <w:noProof/>
        </w:rPr>
        <w:instrText xml:space="preserve"> PAGEREF _Toc29482351 \h </w:instrText>
      </w:r>
      <w:r>
        <w:rPr>
          <w:noProof/>
        </w:rPr>
      </w:r>
      <w:r>
        <w:rPr>
          <w:noProof/>
        </w:rPr>
        <w:fldChar w:fldCharType="separate"/>
      </w:r>
      <w:r>
        <w:rPr>
          <w:noProof/>
        </w:rPr>
        <w:t>3</w:t>
      </w:r>
      <w:r>
        <w:rPr>
          <w:noProof/>
        </w:rPr>
        <w:fldChar w:fldCharType="end"/>
      </w:r>
    </w:p>
    <w:p w14:paraId="2AD610D3" w14:textId="5478797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design</w:t>
      </w:r>
      <w:r>
        <w:rPr>
          <w:noProof/>
        </w:rPr>
        <w:tab/>
      </w:r>
      <w:r>
        <w:rPr>
          <w:noProof/>
        </w:rPr>
        <w:fldChar w:fldCharType="begin"/>
      </w:r>
      <w:r>
        <w:rPr>
          <w:noProof/>
        </w:rPr>
        <w:instrText xml:space="preserve"> PAGEREF _Toc29482352 \h </w:instrText>
      </w:r>
      <w:r>
        <w:rPr>
          <w:noProof/>
        </w:rPr>
      </w:r>
      <w:r>
        <w:rPr>
          <w:noProof/>
        </w:rPr>
        <w:fldChar w:fldCharType="separate"/>
      </w:r>
      <w:r>
        <w:rPr>
          <w:noProof/>
        </w:rPr>
        <w:t>3</w:t>
      </w:r>
      <w:r>
        <w:rPr>
          <w:noProof/>
        </w:rPr>
        <w:fldChar w:fldCharType="end"/>
      </w:r>
    </w:p>
    <w:p w14:paraId="71503289" w14:textId="61976A6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Implementation</w:t>
      </w:r>
      <w:r>
        <w:rPr>
          <w:noProof/>
        </w:rPr>
        <w:tab/>
      </w:r>
      <w:r>
        <w:rPr>
          <w:noProof/>
        </w:rPr>
        <w:fldChar w:fldCharType="begin"/>
      </w:r>
      <w:r>
        <w:rPr>
          <w:noProof/>
        </w:rPr>
        <w:instrText xml:space="preserve"> PAGEREF _Toc29482353 \h </w:instrText>
      </w:r>
      <w:r>
        <w:rPr>
          <w:noProof/>
        </w:rPr>
      </w:r>
      <w:r>
        <w:rPr>
          <w:noProof/>
        </w:rPr>
        <w:fldChar w:fldCharType="separate"/>
      </w:r>
      <w:r>
        <w:rPr>
          <w:noProof/>
        </w:rPr>
        <w:t>3</w:t>
      </w:r>
      <w:r>
        <w:rPr>
          <w:noProof/>
        </w:rPr>
        <w:fldChar w:fldCharType="end"/>
      </w:r>
    </w:p>
    <w:p w14:paraId="2CAFA157" w14:textId="0B81DF92"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testing</w:t>
      </w:r>
      <w:r>
        <w:rPr>
          <w:noProof/>
        </w:rPr>
        <w:tab/>
      </w:r>
      <w:r>
        <w:rPr>
          <w:noProof/>
        </w:rPr>
        <w:fldChar w:fldCharType="begin"/>
      </w:r>
      <w:r>
        <w:rPr>
          <w:noProof/>
        </w:rPr>
        <w:instrText xml:space="preserve"> PAGEREF _Toc29482354 \h </w:instrText>
      </w:r>
      <w:r>
        <w:rPr>
          <w:noProof/>
        </w:rPr>
      </w:r>
      <w:r>
        <w:rPr>
          <w:noProof/>
        </w:rPr>
        <w:fldChar w:fldCharType="separate"/>
      </w:r>
      <w:r>
        <w:rPr>
          <w:noProof/>
        </w:rPr>
        <w:t>3</w:t>
      </w:r>
      <w:r>
        <w:rPr>
          <w:noProof/>
        </w:rPr>
        <w:fldChar w:fldCharType="end"/>
      </w:r>
    </w:p>
    <w:p w14:paraId="68CD4BE9" w14:textId="5F148C6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Status</w:t>
      </w:r>
      <w:r>
        <w:rPr>
          <w:noProof/>
        </w:rPr>
        <w:tab/>
      </w:r>
      <w:r>
        <w:rPr>
          <w:noProof/>
        </w:rPr>
        <w:fldChar w:fldCharType="begin"/>
      </w:r>
      <w:r>
        <w:rPr>
          <w:noProof/>
        </w:rPr>
        <w:instrText xml:space="preserve"> PAGEREF _Toc29482355 \h </w:instrText>
      </w:r>
      <w:r>
        <w:rPr>
          <w:noProof/>
        </w:rPr>
      </w:r>
      <w:r>
        <w:rPr>
          <w:noProof/>
        </w:rPr>
        <w:fldChar w:fldCharType="separate"/>
      </w:r>
      <w:r>
        <w:rPr>
          <w:noProof/>
        </w:rPr>
        <w:t>3</w:t>
      </w:r>
      <w:r>
        <w:rPr>
          <w:noProof/>
        </w:rPr>
        <w:fldChar w:fldCharType="end"/>
      </w:r>
    </w:p>
    <w:p w14:paraId="26E62A86" w14:textId="7A17FB00"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_Toc29482356 \h </w:instrText>
      </w:r>
      <w:r>
        <w:rPr>
          <w:noProof/>
        </w:rPr>
      </w:r>
      <w:r>
        <w:rPr>
          <w:noProof/>
        </w:rPr>
        <w:fldChar w:fldCharType="separate"/>
      </w:r>
      <w:r>
        <w:rPr>
          <w:noProof/>
        </w:rPr>
        <w:t>3</w:t>
      </w:r>
      <w:r>
        <w:rPr>
          <w:noProof/>
        </w:rPr>
        <w:fldChar w:fldCharType="end"/>
      </w:r>
    </w:p>
    <w:p w14:paraId="66FA1A56" w14:textId="73D0EC2B" w:rsidR="008522B3" w:rsidRDefault="008522B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_Toc29482357 \h </w:instrText>
      </w:r>
      <w:r>
        <w:rPr>
          <w:noProof/>
        </w:rPr>
      </w:r>
      <w:r>
        <w:rPr>
          <w:noProof/>
        </w:rPr>
        <w:fldChar w:fldCharType="separate"/>
      </w:r>
      <w:r>
        <w:rPr>
          <w:noProof/>
        </w:rPr>
        <w:t>3</w:t>
      </w:r>
      <w:r>
        <w:rPr>
          <w:noProof/>
        </w:rPr>
        <w:fldChar w:fldCharType="end"/>
      </w:r>
    </w:p>
    <w:p w14:paraId="23D15645" w14:textId="0DB9C35B" w:rsidR="008522B3" w:rsidRDefault="008522B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_Toc29482358 \h </w:instrText>
      </w:r>
      <w:r>
        <w:rPr>
          <w:noProof/>
        </w:rPr>
      </w:r>
      <w:r>
        <w:rPr>
          <w:noProof/>
        </w:rPr>
        <w:fldChar w:fldCharType="separate"/>
      </w:r>
      <w:r>
        <w:rPr>
          <w:noProof/>
        </w:rPr>
        <w:t>4</w:t>
      </w:r>
      <w:r>
        <w:rPr>
          <w:noProof/>
        </w:rPr>
        <w:fldChar w:fldCharType="end"/>
      </w:r>
    </w:p>
    <w:p w14:paraId="674DAAE5" w14:textId="5A16A2AC" w:rsidR="000D4E75" w:rsidRPr="000D4E75" w:rsidRDefault="00CA50B8" w:rsidP="000D4E75">
      <w:pPr>
        <w:pStyle w:val="Heading1"/>
        <w:numPr>
          <w:ilvl w:val="0"/>
          <w:numId w:val="0"/>
        </w:numPr>
      </w:pPr>
      <w:r>
        <w:fldChar w:fldCharType="end"/>
      </w:r>
      <w:r w:rsidR="00A44A71">
        <w:br w:type="page"/>
      </w:r>
    </w:p>
    <w:p w14:paraId="1396DFE3" w14:textId="3483E64A" w:rsidR="00EB141C" w:rsidRDefault="001213B9" w:rsidP="001213B9">
      <w:pPr>
        <w:pStyle w:val="Heading1"/>
      </w:pPr>
      <w:bookmarkStart w:id="1" w:name="_Toc29482349"/>
      <w:r>
        <w:lastRenderedPageBreak/>
        <w:t>Overview</w:t>
      </w:r>
      <w:bookmarkEnd w:id="1"/>
    </w:p>
    <w:p w14:paraId="4326616D" w14:textId="3E13E56F" w:rsidR="004B228D" w:rsidRDefault="00250F21" w:rsidP="004B228D">
      <w:pPr>
        <w:pStyle w:val="BodyText"/>
        <w:rPr>
          <w:sz w:val="22"/>
        </w:rPr>
      </w:pPr>
      <w:r>
        <w:rPr>
          <w:sz w:val="22"/>
        </w:rPr>
        <w:t xml:space="preserve">In this project, our task was to design the </w:t>
      </w:r>
      <w:proofErr w:type="spellStart"/>
      <w:r>
        <w:rPr>
          <w:sz w:val="22"/>
        </w:rPr>
        <w:t>Siarad</w:t>
      </w:r>
      <w:proofErr w:type="spellEnd"/>
      <w:r>
        <w:rPr>
          <w:sz w:val="22"/>
        </w:rPr>
        <w:t xml:space="preserve"> system specified Appendix A. The system as a whole was a messaging system to enable students and lecturers to discuss topics on modules in a modern interactive way, similar to Blackboard (Bb) [1]</w:t>
      </w:r>
      <w:r w:rsidR="005209ED">
        <w:rPr>
          <w:sz w:val="22"/>
        </w:rPr>
        <w:t xml:space="preserve">. </w:t>
      </w:r>
    </w:p>
    <w:p w14:paraId="1C55B974" w14:textId="26708F0C" w:rsidR="005209ED" w:rsidRDefault="005209ED" w:rsidP="004B228D">
      <w:pPr>
        <w:pStyle w:val="BodyText"/>
        <w:rPr>
          <w:sz w:val="22"/>
        </w:rPr>
      </w:pPr>
      <w:r>
        <w:rPr>
          <w:sz w:val="22"/>
        </w:rPr>
        <w:t>The system needed to allow for a multitude of users which were able to access specific material relating to the modules they were registered on; to notify these use</w:t>
      </w:r>
      <w:r w:rsidR="000D20E1">
        <w:rPr>
          <w:sz w:val="22"/>
        </w:rPr>
        <w:t>r</w:t>
      </w:r>
      <w:r>
        <w:rPr>
          <w:sz w:val="22"/>
        </w:rPr>
        <w:t xml:space="preserve">s when there was activity in their respective modules, </w:t>
      </w:r>
      <w:r w:rsidR="000D20E1">
        <w:rPr>
          <w:sz w:val="22"/>
        </w:rPr>
        <w:t>and to facilitate specific searching for messages amongst other things.</w:t>
      </w:r>
    </w:p>
    <w:p w14:paraId="472C77DB" w14:textId="0407AC95" w:rsidR="000D20E1" w:rsidRDefault="000D20E1" w:rsidP="004B228D">
      <w:pPr>
        <w:pStyle w:val="BodyText"/>
        <w:rPr>
          <w:sz w:val="22"/>
        </w:rPr>
      </w:pPr>
      <w:r>
        <w:rPr>
          <w:sz w:val="22"/>
        </w:rPr>
        <w:t xml:space="preserve">The key outputs from this project were: </w:t>
      </w:r>
      <w:r w:rsidR="00E25609">
        <w:rPr>
          <w:sz w:val="22"/>
        </w:rPr>
        <w:t>T</w:t>
      </w:r>
      <w:r>
        <w:rPr>
          <w:sz w:val="22"/>
        </w:rPr>
        <w:t xml:space="preserve">he technical work (the </w:t>
      </w:r>
      <w:proofErr w:type="spellStart"/>
      <w:r>
        <w:rPr>
          <w:sz w:val="22"/>
        </w:rPr>
        <w:t>Siarad</w:t>
      </w:r>
      <w:proofErr w:type="spellEnd"/>
      <w:r>
        <w:rPr>
          <w:sz w:val="22"/>
        </w:rPr>
        <w:t xml:space="preserve"> system), this Group project report, </w:t>
      </w:r>
      <w:r w:rsidR="00366D5C">
        <w:rPr>
          <w:sz w:val="22"/>
        </w:rPr>
        <w:t xml:space="preserve">Test Plan, Project Plan, </w:t>
      </w:r>
      <w:proofErr w:type="spellStart"/>
      <w:r w:rsidR="00366D5C">
        <w:rPr>
          <w:sz w:val="22"/>
        </w:rPr>
        <w:t>Solr</w:t>
      </w:r>
      <w:proofErr w:type="spellEnd"/>
      <w:r w:rsidR="003A5171">
        <w:rPr>
          <w:sz w:val="22"/>
        </w:rPr>
        <w:t xml:space="preserve"> </w:t>
      </w:r>
      <w:r w:rsidR="00366D5C">
        <w:rPr>
          <w:sz w:val="22"/>
        </w:rPr>
        <w:t>Technical Report</w:t>
      </w:r>
      <w:r w:rsidR="003A5171">
        <w:rPr>
          <w:sz w:val="22"/>
        </w:rPr>
        <w:t xml:space="preserve"> [2]</w:t>
      </w:r>
      <w:r w:rsidR="00366D5C">
        <w:rPr>
          <w:sz w:val="22"/>
        </w:rPr>
        <w:t>,</w:t>
      </w:r>
      <w:r w:rsidR="00814BFB">
        <w:rPr>
          <w:sz w:val="22"/>
        </w:rPr>
        <w:t xml:space="preserve"> and the UML diagrams.</w:t>
      </w:r>
    </w:p>
    <w:p w14:paraId="58084331" w14:textId="77777777" w:rsidR="00630375" w:rsidRDefault="00814BFB" w:rsidP="004B228D">
      <w:pPr>
        <w:pStyle w:val="BodyText"/>
        <w:rPr>
          <w:sz w:val="22"/>
        </w:rPr>
      </w:pPr>
      <w:r>
        <w:rPr>
          <w:sz w:val="22"/>
        </w:rPr>
        <w:t>The technical work is broken down in to microservices and the design/implementation of this is described in the respective sections.</w:t>
      </w:r>
    </w:p>
    <w:p w14:paraId="19FC56B9" w14:textId="77777777" w:rsidR="00630375" w:rsidRDefault="00630375" w:rsidP="004B228D">
      <w:pPr>
        <w:pStyle w:val="BodyText"/>
        <w:rPr>
          <w:sz w:val="22"/>
        </w:rPr>
      </w:pPr>
      <w:r>
        <w:rPr>
          <w:sz w:val="22"/>
        </w:rPr>
        <w:t>The group project report is broken down in to the following sections:</w:t>
      </w:r>
    </w:p>
    <w:p w14:paraId="2656AABE" w14:textId="6F3DBCD5" w:rsidR="00814BFB" w:rsidRDefault="00630375" w:rsidP="00630375">
      <w:pPr>
        <w:pStyle w:val="BodyText"/>
        <w:numPr>
          <w:ilvl w:val="0"/>
          <w:numId w:val="23"/>
        </w:numPr>
        <w:rPr>
          <w:sz w:val="22"/>
        </w:rPr>
      </w:pPr>
      <w:r>
        <w:rPr>
          <w:sz w:val="22"/>
        </w:rPr>
        <w:t xml:space="preserve">Requirements – In this section we </w:t>
      </w:r>
      <w:r w:rsidR="0052300F">
        <w:rPr>
          <w:sz w:val="22"/>
        </w:rPr>
        <w:t xml:space="preserve">discuss </w:t>
      </w:r>
      <w:r>
        <w:rPr>
          <w:sz w:val="22"/>
        </w:rPr>
        <w:t>about the final set of requirements that were agreed upon and justify any requirements that may had been removed or added.</w:t>
      </w:r>
    </w:p>
    <w:p w14:paraId="170BD9BD" w14:textId="6AB10554" w:rsidR="00630375" w:rsidRDefault="00630375" w:rsidP="00630375">
      <w:pPr>
        <w:pStyle w:val="BodyText"/>
        <w:numPr>
          <w:ilvl w:val="0"/>
          <w:numId w:val="23"/>
        </w:numPr>
        <w:rPr>
          <w:sz w:val="22"/>
        </w:rPr>
      </w:pPr>
      <w:r>
        <w:rPr>
          <w:sz w:val="22"/>
        </w:rPr>
        <w:t xml:space="preserve">Development Methodology – In this section we </w:t>
      </w:r>
      <w:r w:rsidR="0052300F">
        <w:rPr>
          <w:sz w:val="22"/>
        </w:rPr>
        <w:t xml:space="preserve">discuss </w:t>
      </w:r>
      <w:r>
        <w:rPr>
          <w:sz w:val="22"/>
        </w:rPr>
        <w:t>about the methodology we followed throughout the project, the advantages and disadvantages this methodology yielded, the difficulties it entailed, and the rationale for selecting the methodology.</w:t>
      </w:r>
    </w:p>
    <w:p w14:paraId="4B08312C" w14:textId="1F0AC348" w:rsidR="00630375" w:rsidRDefault="0052300F" w:rsidP="00630375">
      <w:pPr>
        <w:pStyle w:val="BodyText"/>
        <w:numPr>
          <w:ilvl w:val="0"/>
          <w:numId w:val="23"/>
        </w:numPr>
        <w:rPr>
          <w:sz w:val="22"/>
        </w:rPr>
      </w:pPr>
      <w:r>
        <w:rPr>
          <w:sz w:val="22"/>
        </w:rPr>
        <w:t xml:space="preserve">Design – In this section we </w:t>
      </w:r>
      <w:r>
        <w:rPr>
          <w:sz w:val="22"/>
        </w:rPr>
        <w:t xml:space="preserve">discuss </w:t>
      </w:r>
      <w:r>
        <w:rPr>
          <w:sz w:val="22"/>
        </w:rPr>
        <w:t>the design for the system, presenting the initial designs that were created, we also talk about the appropriateness of these designs for the specific solution we pursued.</w:t>
      </w:r>
    </w:p>
    <w:p w14:paraId="339E2E46" w14:textId="339B1DC1" w:rsidR="0052300F" w:rsidRDefault="0052300F" w:rsidP="00630375">
      <w:pPr>
        <w:pStyle w:val="BodyText"/>
        <w:numPr>
          <w:ilvl w:val="0"/>
          <w:numId w:val="23"/>
        </w:numPr>
        <w:rPr>
          <w:sz w:val="22"/>
        </w:rPr>
      </w:pPr>
      <w:r>
        <w:rPr>
          <w:sz w:val="22"/>
        </w:rPr>
        <w:t>Implementation – In this section we discuss how we developed the system, as well as the problems we encountered and how we overcame them. This section also talks about technical changes made to the design as a result of certain implementations.</w:t>
      </w:r>
    </w:p>
    <w:p w14:paraId="63ECE641" w14:textId="54941D12" w:rsidR="0052300F" w:rsidRDefault="0052300F" w:rsidP="00630375">
      <w:pPr>
        <w:pStyle w:val="BodyText"/>
        <w:numPr>
          <w:ilvl w:val="0"/>
          <w:numId w:val="23"/>
        </w:numPr>
        <w:rPr>
          <w:sz w:val="22"/>
        </w:rPr>
      </w:pPr>
      <w:r>
        <w:rPr>
          <w:sz w:val="22"/>
        </w:rPr>
        <w:t xml:space="preserve">Testing – </w:t>
      </w:r>
      <w:r w:rsidR="005156A3">
        <w:rPr>
          <w:sz w:val="22"/>
        </w:rPr>
        <w:t xml:space="preserve">In this section we discuss </w:t>
      </w:r>
      <w:r w:rsidR="004E3FFA">
        <w:rPr>
          <w:sz w:val="22"/>
        </w:rPr>
        <w:t>the test plan that was made in the design stage of the project, as well as how it was enforced throughout the project, and the different styles of testing that were pursued as well as their appropriateness to each section of the project.</w:t>
      </w:r>
    </w:p>
    <w:p w14:paraId="512C2C9B" w14:textId="5C2179BE" w:rsidR="00FD75D2" w:rsidRDefault="00FD75D2" w:rsidP="00630375">
      <w:pPr>
        <w:pStyle w:val="BodyText"/>
        <w:numPr>
          <w:ilvl w:val="0"/>
          <w:numId w:val="23"/>
        </w:numPr>
        <w:rPr>
          <w:sz w:val="22"/>
        </w:rPr>
      </w:pPr>
      <w:r>
        <w:rPr>
          <w:sz w:val="22"/>
        </w:rPr>
        <w:t xml:space="preserve">Status – In this section we discuss where the functional state of the project at the end of development as well as any bugs that currently persist in the system. </w:t>
      </w:r>
    </w:p>
    <w:p w14:paraId="0B484E03" w14:textId="7BAD4C13" w:rsidR="00FD75D2" w:rsidRDefault="00FD75D2" w:rsidP="00630375">
      <w:pPr>
        <w:pStyle w:val="BodyText"/>
        <w:numPr>
          <w:ilvl w:val="0"/>
          <w:numId w:val="23"/>
        </w:numPr>
        <w:rPr>
          <w:sz w:val="22"/>
        </w:rPr>
      </w:pPr>
      <w:r>
        <w:rPr>
          <w:sz w:val="22"/>
        </w:rPr>
        <w:t xml:space="preserve">Critical Evaluation – In this section we </w:t>
      </w:r>
      <w:r w:rsidR="00EF7ACF">
        <w:rPr>
          <w:sz w:val="22"/>
        </w:rPr>
        <w:t>evaluate the effectiveness and suitability of our development methodology and the outputs we produced. We also explore what we would had done differently if we started again, and what we would want to do given more time.</w:t>
      </w:r>
    </w:p>
    <w:p w14:paraId="424C6299" w14:textId="47524144" w:rsidR="0036362C" w:rsidRPr="004B228D" w:rsidRDefault="002733FD" w:rsidP="0036362C">
      <w:pPr>
        <w:pStyle w:val="BodyText"/>
        <w:rPr>
          <w:sz w:val="22"/>
        </w:rPr>
      </w:pPr>
      <w:r>
        <w:rPr>
          <w:sz w:val="22"/>
        </w:rPr>
        <w:t xml:space="preserve">The test plan, project plan, </w:t>
      </w:r>
      <w:proofErr w:type="spellStart"/>
      <w:r>
        <w:rPr>
          <w:sz w:val="22"/>
        </w:rPr>
        <w:t>Solr</w:t>
      </w:r>
      <w:proofErr w:type="spellEnd"/>
      <w:r>
        <w:rPr>
          <w:sz w:val="22"/>
        </w:rPr>
        <w:t xml:space="preserve"> Technical report [2], and UML diagrams are included within the report as appendices</w:t>
      </w:r>
      <w:r w:rsidR="00A815B5">
        <w:rPr>
          <w:sz w:val="22"/>
        </w:rPr>
        <w:t xml:space="preserve"> and are referenced and evaluated at the relevant sections.</w:t>
      </w:r>
      <w:bookmarkStart w:id="2" w:name="_GoBack"/>
      <w:bookmarkEnd w:id="2"/>
    </w:p>
    <w:p w14:paraId="5BA8C7CC" w14:textId="537034E6" w:rsidR="001213B9" w:rsidRDefault="001213B9" w:rsidP="001213B9">
      <w:pPr>
        <w:pStyle w:val="Heading1"/>
      </w:pPr>
      <w:bookmarkStart w:id="3" w:name="_Toc29482350"/>
      <w:r>
        <w:lastRenderedPageBreak/>
        <w:t>Requirements</w:t>
      </w:r>
      <w:bookmarkEnd w:id="3"/>
    </w:p>
    <w:p w14:paraId="12AA46DB" w14:textId="69989D90" w:rsidR="001213B9" w:rsidRDefault="001213B9" w:rsidP="001213B9">
      <w:pPr>
        <w:pStyle w:val="Heading1"/>
      </w:pPr>
      <w:bookmarkStart w:id="4" w:name="_Toc29482351"/>
      <w:r>
        <w:t>Development Methodology</w:t>
      </w:r>
      <w:bookmarkEnd w:id="4"/>
    </w:p>
    <w:p w14:paraId="1EE18C22" w14:textId="2750980B" w:rsidR="001213B9" w:rsidRDefault="001213B9" w:rsidP="001213B9">
      <w:pPr>
        <w:pStyle w:val="Heading1"/>
      </w:pPr>
      <w:bookmarkStart w:id="5" w:name="_Toc29482352"/>
      <w:r>
        <w:t>design</w:t>
      </w:r>
      <w:bookmarkEnd w:id="5"/>
    </w:p>
    <w:p w14:paraId="59E5A40E" w14:textId="14A0C689" w:rsidR="001213B9" w:rsidRDefault="001213B9" w:rsidP="001213B9">
      <w:pPr>
        <w:pStyle w:val="Heading1"/>
      </w:pPr>
      <w:bookmarkStart w:id="6" w:name="_Toc29482353"/>
      <w:r>
        <w:t>Implementation</w:t>
      </w:r>
      <w:bookmarkEnd w:id="6"/>
    </w:p>
    <w:p w14:paraId="7D8BC4F5" w14:textId="210E9E1D" w:rsidR="001213B9" w:rsidRDefault="001213B9" w:rsidP="001213B9">
      <w:pPr>
        <w:pStyle w:val="Heading1"/>
      </w:pPr>
      <w:bookmarkStart w:id="7" w:name="_Toc29482354"/>
      <w:r>
        <w:t>testing</w:t>
      </w:r>
      <w:bookmarkEnd w:id="7"/>
    </w:p>
    <w:p w14:paraId="48D487E4" w14:textId="7CEDB232" w:rsidR="001213B9" w:rsidRDefault="001213B9" w:rsidP="001213B9">
      <w:pPr>
        <w:pStyle w:val="Heading1"/>
      </w:pPr>
      <w:bookmarkStart w:id="8" w:name="_Toc29482355"/>
      <w:r>
        <w:t>Status</w:t>
      </w:r>
      <w:bookmarkEnd w:id="8"/>
    </w:p>
    <w:p w14:paraId="45DA1D47" w14:textId="7F1AD9FC" w:rsidR="001213B9" w:rsidRPr="001213B9" w:rsidRDefault="001213B9" w:rsidP="001213B9">
      <w:pPr>
        <w:pStyle w:val="Heading1"/>
      </w:pPr>
      <w:bookmarkStart w:id="9" w:name="_Toc29482356"/>
      <w:r>
        <w:t>critical Evaluation</w:t>
      </w:r>
      <w:bookmarkEnd w:id="9"/>
    </w:p>
    <w:p w14:paraId="0EF65A0A" w14:textId="77777777" w:rsidR="001213B9" w:rsidRPr="001213B9" w:rsidRDefault="001213B9" w:rsidP="001213B9">
      <w:pPr>
        <w:pStyle w:val="BodyText"/>
      </w:pPr>
    </w:p>
    <w:p w14:paraId="482DB9EB" w14:textId="77777777" w:rsidR="00221F94" w:rsidRDefault="005D4CDB" w:rsidP="00CA3087">
      <w:pPr>
        <w:pStyle w:val="UnnumHeading1"/>
        <w:rPr>
          <w:rFonts w:ascii="Times New Roman" w:hAnsi="Times New Roman"/>
          <w:b w:val="0"/>
          <w:caps w:val="0"/>
          <w:noProof/>
          <w:kern w:val="0"/>
          <w:sz w:val="20"/>
          <w:lang w:eastAsia="en-GB"/>
        </w:rPr>
      </w:pPr>
      <w:bookmarkStart w:id="10" w:name="_Toc29482357"/>
      <w:r>
        <w:t>RE</w:t>
      </w:r>
      <w:r w:rsidR="00A44A71">
        <w:t>FERENCES</w:t>
      </w:r>
      <w:bookmarkEnd w:id="10"/>
      <w:r w:rsidR="00CA3087">
        <w:rPr>
          <w:rFonts w:ascii="Times New Roman" w:hAnsi="Times New Roman"/>
          <w:b w:val="0"/>
          <w:caps w:val="0"/>
          <w:kern w:val="0"/>
          <w:sz w:val="20"/>
        </w:rPr>
        <w:fldChar w:fldCharType="begin"/>
      </w:r>
      <w:r w:rsidR="00CA3087">
        <w:instrText xml:space="preserve"> BIBLIOGRAPHY  \l 2057 </w:instrText>
      </w:r>
      <w:r w:rsidR="00CA3087">
        <w:rPr>
          <w:rFonts w:ascii="Times New Roman" w:hAnsi="Times New Roman"/>
          <w:b w:val="0"/>
          <w:caps w:val="0"/>
          <w:kern w:val="0"/>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7"/>
      </w:tblGrid>
      <w:tr w:rsidR="00E575F7" w14:paraId="57464294" w14:textId="77777777" w:rsidTr="00556697">
        <w:trPr>
          <w:divId w:val="1123882577"/>
          <w:trHeight w:val="288"/>
          <w:tblCellSpacing w:w="15" w:type="dxa"/>
        </w:trPr>
        <w:tc>
          <w:tcPr>
            <w:tcW w:w="4968" w:type="pct"/>
            <w:hideMark/>
          </w:tcPr>
          <w:p w14:paraId="165774D0" w14:textId="0C6ADC04" w:rsidR="00AC4ED7" w:rsidRDefault="00E575F7" w:rsidP="00AC4ED7">
            <w:pPr>
              <w:pStyle w:val="Bibliography"/>
              <w:rPr>
                <w:noProof/>
              </w:rPr>
            </w:pPr>
            <w:r>
              <w:rPr>
                <w:noProof/>
              </w:rPr>
              <w:t>[1]</w:t>
            </w:r>
            <w:r w:rsidR="00556697">
              <w:rPr>
                <w:noProof/>
              </w:rPr>
              <w:t xml:space="preserve"> Blackboard, Inc (2019)</w:t>
            </w:r>
            <w:r w:rsidR="00F41787">
              <w:rPr>
                <w:noProof/>
              </w:rPr>
              <w:t>.</w:t>
            </w:r>
            <w:r w:rsidR="00556697">
              <w:rPr>
                <w:noProof/>
              </w:rPr>
              <w:t xml:space="preserve"> Blackboard website (online)</w:t>
            </w:r>
            <w:r w:rsidR="00F41787">
              <w:rPr>
                <w:noProof/>
              </w:rPr>
              <w:t>.</w:t>
            </w:r>
            <w:r w:rsidR="00556697">
              <w:rPr>
                <w:noProof/>
              </w:rPr>
              <w:t xml:space="preserve"> https://uk.blackboard.com</w:t>
            </w:r>
            <w:r w:rsidR="00F41787">
              <w:rPr>
                <w:noProof/>
              </w:rPr>
              <w:t>.</w:t>
            </w:r>
            <w:r w:rsidR="00556697">
              <w:rPr>
                <w:noProof/>
              </w:rPr>
              <w:t xml:space="preserve"> (Accessed 10</w:t>
            </w:r>
            <w:r w:rsidR="00556697" w:rsidRPr="00556697">
              <w:rPr>
                <w:noProof/>
                <w:vertAlign w:val="superscript"/>
              </w:rPr>
              <w:t>th</w:t>
            </w:r>
            <w:r w:rsidR="00556697">
              <w:rPr>
                <w:noProof/>
              </w:rPr>
              <w:t xml:space="preserve"> January 2020)</w:t>
            </w:r>
          </w:p>
          <w:p w14:paraId="3924C970" w14:textId="19D61020" w:rsidR="00AC4ED7" w:rsidRPr="00AC4ED7" w:rsidRDefault="00AC4ED7" w:rsidP="00AC4ED7">
            <w:r>
              <w:t xml:space="preserve">[2] </w:t>
            </w:r>
            <w:proofErr w:type="spellStart"/>
            <w:r>
              <w:t>Solr</w:t>
            </w:r>
            <w:proofErr w:type="spellEnd"/>
            <w:r w:rsidR="00F41787">
              <w:t>, Apache. Apache website (online). https://lucene.apache.org/solr/. (Accessed 10</w:t>
            </w:r>
            <w:r w:rsidR="00F41787" w:rsidRPr="00F41787">
              <w:rPr>
                <w:vertAlign w:val="superscript"/>
              </w:rPr>
              <w:t>th</w:t>
            </w:r>
            <w:r w:rsidR="00F41787">
              <w:t xml:space="preserve"> January 2020)</w:t>
            </w:r>
          </w:p>
        </w:tc>
      </w:tr>
    </w:tbl>
    <w:p w14:paraId="3D75020E" w14:textId="77777777" w:rsidR="00221F94" w:rsidRDefault="00221F94">
      <w:pPr>
        <w:divId w:val="1123882577"/>
        <w:rPr>
          <w:noProof/>
        </w:rPr>
      </w:pPr>
    </w:p>
    <w:p w14:paraId="1F2DA823" w14:textId="77777777" w:rsidR="0009188B" w:rsidRDefault="00CA3087" w:rsidP="00CA3087">
      <w:pPr>
        <w:pStyle w:val="UnnumHeading1"/>
      </w:pPr>
      <w:r>
        <w:fldChar w:fldCharType="end"/>
      </w:r>
      <w:r w:rsidR="00A44A71">
        <w:br w:type="page"/>
      </w:r>
      <w:bookmarkStart w:id="11" w:name="_Toc29482358"/>
      <w:r w:rsidR="00A44A71">
        <w:lastRenderedPageBreak/>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13746D43" w14:textId="77777777" w:rsidTr="008904EC">
        <w:trPr>
          <w:tblHeader/>
          <w:jc w:val="center"/>
        </w:trPr>
        <w:tc>
          <w:tcPr>
            <w:tcW w:w="864" w:type="dxa"/>
            <w:tcBorders>
              <w:bottom w:val="single" w:sz="12" w:space="0" w:color="000000"/>
            </w:tcBorders>
          </w:tcPr>
          <w:p w14:paraId="3597FFE3" w14:textId="77777777" w:rsidR="0009188B" w:rsidRDefault="00A44A71">
            <w:pPr>
              <w:rPr>
                <w:i/>
              </w:rPr>
            </w:pPr>
            <w:r>
              <w:rPr>
                <w:i/>
              </w:rPr>
              <w:t>Version</w:t>
            </w:r>
          </w:p>
        </w:tc>
        <w:tc>
          <w:tcPr>
            <w:tcW w:w="1008" w:type="dxa"/>
            <w:tcBorders>
              <w:bottom w:val="single" w:sz="12" w:space="0" w:color="000000"/>
            </w:tcBorders>
          </w:tcPr>
          <w:p w14:paraId="234071A5" w14:textId="77777777" w:rsidR="0009188B" w:rsidRDefault="00A44A71">
            <w:pPr>
              <w:rPr>
                <w:i/>
              </w:rPr>
            </w:pPr>
            <w:r>
              <w:rPr>
                <w:i/>
              </w:rPr>
              <w:t>CCF No.</w:t>
            </w:r>
          </w:p>
        </w:tc>
        <w:tc>
          <w:tcPr>
            <w:tcW w:w="1193" w:type="dxa"/>
            <w:tcBorders>
              <w:bottom w:val="single" w:sz="12" w:space="0" w:color="000000"/>
            </w:tcBorders>
          </w:tcPr>
          <w:p w14:paraId="7A549A09" w14:textId="77777777" w:rsidR="0009188B" w:rsidRDefault="00A44A71">
            <w:pPr>
              <w:rPr>
                <w:i/>
              </w:rPr>
            </w:pPr>
            <w:r>
              <w:rPr>
                <w:i/>
              </w:rPr>
              <w:t>Date</w:t>
            </w:r>
          </w:p>
        </w:tc>
        <w:tc>
          <w:tcPr>
            <w:tcW w:w="3969" w:type="dxa"/>
            <w:tcBorders>
              <w:bottom w:val="single" w:sz="12" w:space="0" w:color="000000"/>
            </w:tcBorders>
          </w:tcPr>
          <w:p w14:paraId="1AA635F8" w14:textId="77777777" w:rsidR="0009188B" w:rsidRDefault="00A44A71">
            <w:pPr>
              <w:rPr>
                <w:i/>
              </w:rPr>
            </w:pPr>
            <w:r>
              <w:rPr>
                <w:i/>
              </w:rPr>
              <w:t>Changes made to document</w:t>
            </w:r>
          </w:p>
        </w:tc>
        <w:tc>
          <w:tcPr>
            <w:tcW w:w="1318" w:type="dxa"/>
            <w:tcBorders>
              <w:bottom w:val="single" w:sz="12" w:space="0" w:color="000000"/>
            </w:tcBorders>
          </w:tcPr>
          <w:p w14:paraId="757137BE" w14:textId="77777777" w:rsidR="0009188B" w:rsidRDefault="00A44A71">
            <w:pPr>
              <w:rPr>
                <w:i/>
              </w:rPr>
            </w:pPr>
            <w:r>
              <w:rPr>
                <w:i/>
              </w:rPr>
              <w:t>Changed by</w:t>
            </w:r>
          </w:p>
        </w:tc>
      </w:tr>
      <w:tr w:rsidR="0009188B" w14:paraId="2B9ED9C4" w14:textId="77777777" w:rsidTr="008904EC">
        <w:trPr>
          <w:jc w:val="center"/>
        </w:trPr>
        <w:tc>
          <w:tcPr>
            <w:tcW w:w="864" w:type="dxa"/>
            <w:tcBorders>
              <w:top w:val="nil"/>
            </w:tcBorders>
          </w:tcPr>
          <w:p w14:paraId="749052EB" w14:textId="77777777" w:rsidR="0009188B" w:rsidRDefault="00FB0A28">
            <w:r>
              <w:t>0.1</w:t>
            </w:r>
          </w:p>
        </w:tc>
        <w:tc>
          <w:tcPr>
            <w:tcW w:w="1008" w:type="dxa"/>
            <w:tcBorders>
              <w:top w:val="nil"/>
            </w:tcBorders>
          </w:tcPr>
          <w:p w14:paraId="5FC9E852" w14:textId="77777777" w:rsidR="0009188B" w:rsidRDefault="00A44A71">
            <w:r>
              <w:t>N/A</w:t>
            </w:r>
          </w:p>
        </w:tc>
        <w:tc>
          <w:tcPr>
            <w:tcW w:w="1193" w:type="dxa"/>
            <w:tcBorders>
              <w:top w:val="nil"/>
            </w:tcBorders>
          </w:tcPr>
          <w:p w14:paraId="5FE281CE" w14:textId="01C1AE79" w:rsidR="0009188B" w:rsidRDefault="00673861">
            <w:r>
              <w:t>09</w:t>
            </w:r>
            <w:r w:rsidR="00FB0A28">
              <w:t>/</w:t>
            </w:r>
            <w:r>
              <w:t>01</w:t>
            </w:r>
            <w:r w:rsidR="00FB0A28">
              <w:t>/20</w:t>
            </w:r>
            <w:r>
              <w:t>20</w:t>
            </w:r>
          </w:p>
        </w:tc>
        <w:tc>
          <w:tcPr>
            <w:tcW w:w="3969" w:type="dxa"/>
            <w:tcBorders>
              <w:top w:val="nil"/>
            </w:tcBorders>
          </w:tcPr>
          <w:p w14:paraId="0F9AAAE2" w14:textId="77777777" w:rsidR="0009188B" w:rsidRDefault="00FB0A28">
            <w:r>
              <w:t>N/A – Initial Creation</w:t>
            </w:r>
          </w:p>
        </w:tc>
        <w:tc>
          <w:tcPr>
            <w:tcW w:w="1318" w:type="dxa"/>
            <w:tcBorders>
              <w:top w:val="nil"/>
            </w:tcBorders>
          </w:tcPr>
          <w:p w14:paraId="3B9A5AEC" w14:textId="77777777" w:rsidR="0009188B" w:rsidRDefault="00FC2970">
            <w:r>
              <w:t>DOP2</w:t>
            </w:r>
          </w:p>
        </w:tc>
      </w:tr>
      <w:tr w:rsidR="0009188B" w14:paraId="1763E717" w14:textId="77777777" w:rsidTr="008904EC">
        <w:trPr>
          <w:jc w:val="center"/>
        </w:trPr>
        <w:tc>
          <w:tcPr>
            <w:tcW w:w="864" w:type="dxa"/>
          </w:tcPr>
          <w:p w14:paraId="0814F95E" w14:textId="1C88B707" w:rsidR="0009188B" w:rsidRDefault="00A815B5"/>
        </w:tc>
        <w:tc>
          <w:tcPr>
            <w:tcW w:w="1008" w:type="dxa"/>
          </w:tcPr>
          <w:p w14:paraId="27AF315D" w14:textId="19480E71" w:rsidR="0009188B" w:rsidRDefault="00A815B5"/>
        </w:tc>
        <w:tc>
          <w:tcPr>
            <w:tcW w:w="1193" w:type="dxa"/>
          </w:tcPr>
          <w:p w14:paraId="070588B1" w14:textId="67C55B2F" w:rsidR="0009188B" w:rsidRDefault="00A815B5"/>
        </w:tc>
        <w:tc>
          <w:tcPr>
            <w:tcW w:w="3969" w:type="dxa"/>
          </w:tcPr>
          <w:p w14:paraId="7A59A1D9" w14:textId="036F8170" w:rsidR="0009188B" w:rsidRDefault="00A815B5"/>
        </w:tc>
        <w:tc>
          <w:tcPr>
            <w:tcW w:w="1318" w:type="dxa"/>
          </w:tcPr>
          <w:p w14:paraId="5BA300D6" w14:textId="43E2473B" w:rsidR="0009188B" w:rsidRDefault="00A815B5"/>
        </w:tc>
      </w:tr>
      <w:tr w:rsidR="0009188B" w14:paraId="6ED660BB" w14:textId="77777777" w:rsidTr="008904EC">
        <w:trPr>
          <w:jc w:val="center"/>
        </w:trPr>
        <w:tc>
          <w:tcPr>
            <w:tcW w:w="864" w:type="dxa"/>
          </w:tcPr>
          <w:p w14:paraId="6EA50C8F" w14:textId="77777777" w:rsidR="0009188B" w:rsidRDefault="00A815B5"/>
        </w:tc>
        <w:tc>
          <w:tcPr>
            <w:tcW w:w="1008" w:type="dxa"/>
          </w:tcPr>
          <w:p w14:paraId="4CDFB46C" w14:textId="77777777" w:rsidR="0009188B" w:rsidRDefault="00A815B5"/>
        </w:tc>
        <w:tc>
          <w:tcPr>
            <w:tcW w:w="1193" w:type="dxa"/>
          </w:tcPr>
          <w:p w14:paraId="3D19716B" w14:textId="77777777" w:rsidR="0009188B" w:rsidRDefault="00A815B5"/>
        </w:tc>
        <w:tc>
          <w:tcPr>
            <w:tcW w:w="3969" w:type="dxa"/>
          </w:tcPr>
          <w:p w14:paraId="1420FC14" w14:textId="77777777" w:rsidR="0009188B" w:rsidRDefault="00A815B5"/>
        </w:tc>
        <w:tc>
          <w:tcPr>
            <w:tcW w:w="1318" w:type="dxa"/>
          </w:tcPr>
          <w:p w14:paraId="50733573" w14:textId="77777777" w:rsidR="0009188B" w:rsidRDefault="00A815B5"/>
        </w:tc>
      </w:tr>
      <w:tr w:rsidR="0009188B" w14:paraId="7BCCE9C3" w14:textId="77777777" w:rsidTr="008904EC">
        <w:trPr>
          <w:jc w:val="center"/>
        </w:trPr>
        <w:tc>
          <w:tcPr>
            <w:tcW w:w="864" w:type="dxa"/>
          </w:tcPr>
          <w:p w14:paraId="3149CB9D" w14:textId="77777777" w:rsidR="0009188B" w:rsidRDefault="00A815B5"/>
        </w:tc>
        <w:tc>
          <w:tcPr>
            <w:tcW w:w="1008" w:type="dxa"/>
          </w:tcPr>
          <w:p w14:paraId="77150C3D" w14:textId="77777777" w:rsidR="0009188B" w:rsidRDefault="00A815B5"/>
        </w:tc>
        <w:tc>
          <w:tcPr>
            <w:tcW w:w="1193" w:type="dxa"/>
          </w:tcPr>
          <w:p w14:paraId="7D8387ED" w14:textId="77777777" w:rsidR="0009188B" w:rsidRDefault="00A815B5"/>
        </w:tc>
        <w:tc>
          <w:tcPr>
            <w:tcW w:w="3969" w:type="dxa"/>
          </w:tcPr>
          <w:p w14:paraId="3A029465" w14:textId="77777777" w:rsidR="0009188B" w:rsidRDefault="00A815B5"/>
        </w:tc>
        <w:tc>
          <w:tcPr>
            <w:tcW w:w="1318" w:type="dxa"/>
          </w:tcPr>
          <w:p w14:paraId="1003C5EE" w14:textId="77777777" w:rsidR="0009188B" w:rsidRDefault="00A815B5"/>
        </w:tc>
      </w:tr>
    </w:tbl>
    <w:p w14:paraId="7F30E7C8"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AF0D0" w14:textId="77777777" w:rsidR="00E70AE8" w:rsidRDefault="00E70AE8">
      <w:r>
        <w:separator/>
      </w:r>
    </w:p>
  </w:endnote>
  <w:endnote w:type="continuationSeparator" w:id="0">
    <w:p w14:paraId="4D56D529" w14:textId="77777777" w:rsidR="00E70AE8" w:rsidRDefault="00E70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7B01" w14:textId="4E8857A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CA2152">
      <w:rPr>
        <w:rStyle w:val="PageNumber"/>
        <w:noProof/>
      </w:rPr>
      <w:t>2</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CA2152">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52893" w14:textId="77777777" w:rsidR="00E70AE8" w:rsidRDefault="00E70AE8">
      <w:r>
        <w:separator/>
      </w:r>
    </w:p>
  </w:footnote>
  <w:footnote w:type="continuationSeparator" w:id="0">
    <w:p w14:paraId="2BA16FC1" w14:textId="77777777" w:rsidR="00E70AE8" w:rsidRDefault="00E70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FCBE" w14:textId="0890AC0F" w:rsidR="00757A14" w:rsidRDefault="00A815B5">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FB0A28">
          <w:t>SEM5640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067C0">
          <w:t>Group Report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B0A28">
          <w:t>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B0A28">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9754DA"/>
    <w:multiLevelType w:val="hybridMultilevel"/>
    <w:tmpl w:val="D42A00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0DFD425E"/>
    <w:multiLevelType w:val="hybridMultilevel"/>
    <w:tmpl w:val="C98E06F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32759B"/>
    <w:multiLevelType w:val="hybridMultilevel"/>
    <w:tmpl w:val="3CEA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89661B2"/>
    <w:multiLevelType w:val="hybridMultilevel"/>
    <w:tmpl w:val="4628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8"/>
  </w:num>
  <w:num w:numId="19">
    <w:abstractNumId w:val="17"/>
  </w:num>
  <w:num w:numId="20">
    <w:abstractNumId w:val="22"/>
  </w:num>
  <w:num w:numId="21">
    <w:abstractNumId w:val="16"/>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A28"/>
    <w:rsid w:val="00006129"/>
    <w:rsid w:val="0002215E"/>
    <w:rsid w:val="000328C9"/>
    <w:rsid w:val="0003694C"/>
    <w:rsid w:val="000B0499"/>
    <w:rsid w:val="000D20E1"/>
    <w:rsid w:val="000D4E75"/>
    <w:rsid w:val="000F7738"/>
    <w:rsid w:val="001213B9"/>
    <w:rsid w:val="001711E8"/>
    <w:rsid w:val="001714DB"/>
    <w:rsid w:val="00177A99"/>
    <w:rsid w:val="00187D75"/>
    <w:rsid w:val="001B226E"/>
    <w:rsid w:val="001C59C0"/>
    <w:rsid w:val="001E22BF"/>
    <w:rsid w:val="001E5E30"/>
    <w:rsid w:val="001F5425"/>
    <w:rsid w:val="002079C9"/>
    <w:rsid w:val="00221F94"/>
    <w:rsid w:val="00250F21"/>
    <w:rsid w:val="002733FD"/>
    <w:rsid w:val="002E07E5"/>
    <w:rsid w:val="003064A6"/>
    <w:rsid w:val="003309A1"/>
    <w:rsid w:val="00353414"/>
    <w:rsid w:val="0036362C"/>
    <w:rsid w:val="00365454"/>
    <w:rsid w:val="00366D5C"/>
    <w:rsid w:val="00386278"/>
    <w:rsid w:val="003A5171"/>
    <w:rsid w:val="003C3039"/>
    <w:rsid w:val="004348B4"/>
    <w:rsid w:val="004375B0"/>
    <w:rsid w:val="004450D6"/>
    <w:rsid w:val="0047267A"/>
    <w:rsid w:val="004B228D"/>
    <w:rsid w:val="004B2F56"/>
    <w:rsid w:val="004E3FFA"/>
    <w:rsid w:val="004F159E"/>
    <w:rsid w:val="004F2D26"/>
    <w:rsid w:val="00504AA6"/>
    <w:rsid w:val="00506697"/>
    <w:rsid w:val="005156A3"/>
    <w:rsid w:val="005209ED"/>
    <w:rsid w:val="0052300F"/>
    <w:rsid w:val="005245AB"/>
    <w:rsid w:val="00546FD3"/>
    <w:rsid w:val="00547DCA"/>
    <w:rsid w:val="00556697"/>
    <w:rsid w:val="0056640A"/>
    <w:rsid w:val="00570A64"/>
    <w:rsid w:val="00573F2E"/>
    <w:rsid w:val="00574FD4"/>
    <w:rsid w:val="005A78ED"/>
    <w:rsid w:val="005B1DA8"/>
    <w:rsid w:val="005C5FF3"/>
    <w:rsid w:val="005D12B1"/>
    <w:rsid w:val="005D4CDB"/>
    <w:rsid w:val="005D67C0"/>
    <w:rsid w:val="005E7EA8"/>
    <w:rsid w:val="005F05C6"/>
    <w:rsid w:val="00630375"/>
    <w:rsid w:val="006678E7"/>
    <w:rsid w:val="00672F69"/>
    <w:rsid w:val="00673861"/>
    <w:rsid w:val="006A16AC"/>
    <w:rsid w:val="006A5067"/>
    <w:rsid w:val="006C70A8"/>
    <w:rsid w:val="006E2359"/>
    <w:rsid w:val="006E6158"/>
    <w:rsid w:val="00757A14"/>
    <w:rsid w:val="007A1231"/>
    <w:rsid w:val="007A40B2"/>
    <w:rsid w:val="00814BFB"/>
    <w:rsid w:val="008522B3"/>
    <w:rsid w:val="00853D86"/>
    <w:rsid w:val="00854164"/>
    <w:rsid w:val="00861E2A"/>
    <w:rsid w:val="008904EC"/>
    <w:rsid w:val="00907DBF"/>
    <w:rsid w:val="009939F4"/>
    <w:rsid w:val="00994D52"/>
    <w:rsid w:val="009A7185"/>
    <w:rsid w:val="009A7E56"/>
    <w:rsid w:val="009D12AB"/>
    <w:rsid w:val="009D341E"/>
    <w:rsid w:val="009D7304"/>
    <w:rsid w:val="009E62F2"/>
    <w:rsid w:val="00A24477"/>
    <w:rsid w:val="00A44A71"/>
    <w:rsid w:val="00A50DDE"/>
    <w:rsid w:val="00A7483E"/>
    <w:rsid w:val="00A815B5"/>
    <w:rsid w:val="00AA269F"/>
    <w:rsid w:val="00AA53A0"/>
    <w:rsid w:val="00AC4ED7"/>
    <w:rsid w:val="00AE1293"/>
    <w:rsid w:val="00AE1CE4"/>
    <w:rsid w:val="00B0738E"/>
    <w:rsid w:val="00B173DD"/>
    <w:rsid w:val="00B30EDD"/>
    <w:rsid w:val="00B614E0"/>
    <w:rsid w:val="00BA41FE"/>
    <w:rsid w:val="00C34D6B"/>
    <w:rsid w:val="00C8782F"/>
    <w:rsid w:val="00CA2152"/>
    <w:rsid w:val="00CA3087"/>
    <w:rsid w:val="00CA50B8"/>
    <w:rsid w:val="00CF4364"/>
    <w:rsid w:val="00D32042"/>
    <w:rsid w:val="00D47894"/>
    <w:rsid w:val="00D7147C"/>
    <w:rsid w:val="00D725AB"/>
    <w:rsid w:val="00D76EBB"/>
    <w:rsid w:val="00D90BBE"/>
    <w:rsid w:val="00DA5F07"/>
    <w:rsid w:val="00DE2A3D"/>
    <w:rsid w:val="00DE7419"/>
    <w:rsid w:val="00E06F5A"/>
    <w:rsid w:val="00E25609"/>
    <w:rsid w:val="00E563D9"/>
    <w:rsid w:val="00E575F7"/>
    <w:rsid w:val="00E70AE8"/>
    <w:rsid w:val="00E742E7"/>
    <w:rsid w:val="00E84DD8"/>
    <w:rsid w:val="00EB141C"/>
    <w:rsid w:val="00EF04A1"/>
    <w:rsid w:val="00EF7ACF"/>
    <w:rsid w:val="00F016F0"/>
    <w:rsid w:val="00F067C0"/>
    <w:rsid w:val="00F414C6"/>
    <w:rsid w:val="00F41787"/>
    <w:rsid w:val="00F4480B"/>
    <w:rsid w:val="00F50876"/>
    <w:rsid w:val="00F64A04"/>
    <w:rsid w:val="00FA3DC2"/>
    <w:rsid w:val="00FB0A28"/>
    <w:rsid w:val="00FC2970"/>
    <w:rsid w:val="00FD75D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96D47C2"/>
  <w15:docId w15:val="{3B176CFB-492B-46A7-8AFC-A7656244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 w:type="character" w:styleId="FollowedHyperlink">
    <w:name w:val="FollowedHyperlink"/>
    <w:basedOn w:val="DefaultParagraphFont"/>
    <w:uiPriority w:val="99"/>
    <w:semiHidden/>
    <w:unhideWhenUsed/>
    <w:rsid w:val="006738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087">
      <w:bodyDiv w:val="1"/>
      <w:marLeft w:val="0"/>
      <w:marRight w:val="0"/>
      <w:marTop w:val="0"/>
      <w:marBottom w:val="0"/>
      <w:divBdr>
        <w:top w:val="none" w:sz="0" w:space="0" w:color="auto"/>
        <w:left w:val="none" w:sz="0" w:space="0" w:color="auto"/>
        <w:bottom w:val="none" w:sz="0" w:space="0" w:color="auto"/>
        <w:right w:val="none" w:sz="0" w:space="0" w:color="auto"/>
      </w:divBdr>
    </w:div>
    <w:div w:id="1004354712">
      <w:bodyDiv w:val="1"/>
      <w:marLeft w:val="0"/>
      <w:marRight w:val="0"/>
      <w:marTop w:val="0"/>
      <w:marBottom w:val="0"/>
      <w:divBdr>
        <w:top w:val="none" w:sz="0" w:space="0" w:color="auto"/>
        <w:left w:val="none" w:sz="0" w:space="0" w:color="auto"/>
        <w:bottom w:val="none" w:sz="0" w:space="0" w:color="auto"/>
        <w:right w:val="none" w:sz="0" w:space="0" w:color="auto"/>
      </w:divBdr>
    </w:div>
    <w:div w:id="11238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u-central-1-prod-fleet01-xythos.s3-eu-central-1.amazonaws.com/5d5bfc0d30f9a/1109439?response-content-disposition=inline%3B%20filename%2A%3DUTF-8%27%27SEM5640_Project_Assignment_Sheet.pdf&amp;response-content-type=application%2Fpdf&amp;X-Amz-Algorithm=AWS4-HMAC-SHA256&amp;X-Amz-Date=20200110T191537Z&amp;X-Amz-SignedHeaders=host&amp;X-Amz-Expires=21600&amp;X-Amz-Credential=AKIAZH6WM4PLYI3L4QWN%2F20200110%2Feu-central-1%2Fs3%2Faws4_request&amp;X-Amz-Signature=7e60f8a5a399a268f65f9ac453c37a01c554a7db916c93e43ae0175e47717a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E23B05352D4E689670F82E6F5D321F"/>
        <w:category>
          <w:name w:val="General"/>
          <w:gallery w:val="placeholder"/>
        </w:category>
        <w:types>
          <w:type w:val="bbPlcHdr"/>
        </w:types>
        <w:behaviors>
          <w:behavior w:val="content"/>
        </w:behaviors>
        <w:guid w:val="{7D6DD372-180B-4CE9-83CB-6D4B0EE5202C}"/>
      </w:docPartPr>
      <w:docPartBody>
        <w:p w:rsidR="001859E1" w:rsidRDefault="00761029">
          <w:pPr>
            <w:pStyle w:val="EFE23B05352D4E689670F82E6F5D321F"/>
          </w:pPr>
          <w:r w:rsidRPr="000B259F">
            <w:rPr>
              <w:rStyle w:val="PlaceholderText"/>
            </w:rPr>
            <w:t>[Title]</w:t>
          </w:r>
        </w:p>
      </w:docPartBody>
    </w:docPart>
    <w:docPart>
      <w:docPartPr>
        <w:name w:val="B9FC3E393E3643BDABB78188EDB26A5D"/>
        <w:category>
          <w:name w:val="General"/>
          <w:gallery w:val="placeholder"/>
        </w:category>
        <w:types>
          <w:type w:val="bbPlcHdr"/>
        </w:types>
        <w:behaviors>
          <w:behavior w:val="content"/>
        </w:behaviors>
        <w:guid w:val="{1CEECAEA-BBE6-45EF-BF88-7371C5CF26D9}"/>
      </w:docPartPr>
      <w:docPartBody>
        <w:p w:rsidR="001859E1" w:rsidRDefault="00761029">
          <w:pPr>
            <w:pStyle w:val="B9FC3E393E3643BDABB78188EDB26A5D"/>
          </w:pPr>
          <w:r w:rsidRPr="000B259F">
            <w:rPr>
              <w:rStyle w:val="PlaceholderText"/>
            </w:rPr>
            <w:t>[Subject]</w:t>
          </w:r>
        </w:p>
      </w:docPartBody>
    </w:docPart>
    <w:docPart>
      <w:docPartPr>
        <w:name w:val="E6C2460BEACC44519A3FA2E4AF4BC464"/>
        <w:category>
          <w:name w:val="General"/>
          <w:gallery w:val="placeholder"/>
        </w:category>
        <w:types>
          <w:type w:val="bbPlcHdr"/>
        </w:types>
        <w:behaviors>
          <w:behavior w:val="content"/>
        </w:behaviors>
        <w:guid w:val="{21522CC5-40E4-4F40-ADB4-206403774153}"/>
      </w:docPartPr>
      <w:docPartBody>
        <w:p w:rsidR="001859E1" w:rsidRDefault="00761029">
          <w:pPr>
            <w:pStyle w:val="E6C2460BEACC44519A3FA2E4AF4BC464"/>
          </w:pPr>
          <w:r w:rsidRPr="000B259F">
            <w:rPr>
              <w:rStyle w:val="PlaceholderText"/>
            </w:rPr>
            <w:t>[Category]</w:t>
          </w:r>
        </w:p>
      </w:docPartBody>
    </w:docPart>
    <w:docPart>
      <w:docPartPr>
        <w:name w:val="0BDF2E1FA8A24ED2A00AA155C3FFCEF2"/>
        <w:category>
          <w:name w:val="General"/>
          <w:gallery w:val="placeholder"/>
        </w:category>
        <w:types>
          <w:type w:val="bbPlcHdr"/>
        </w:types>
        <w:behaviors>
          <w:behavior w:val="content"/>
        </w:behaviors>
        <w:guid w:val="{B0222A18-D0EF-4706-A566-ACAE09B0E8E4}"/>
      </w:docPartPr>
      <w:docPartBody>
        <w:p w:rsidR="001859E1" w:rsidRDefault="00761029">
          <w:pPr>
            <w:pStyle w:val="0BDF2E1FA8A24ED2A00AA155C3FFCEF2"/>
          </w:pPr>
          <w:r w:rsidRPr="000B259F">
            <w:rPr>
              <w:rStyle w:val="PlaceholderText"/>
            </w:rPr>
            <w:t>[Keywords]</w:t>
          </w:r>
        </w:p>
      </w:docPartBody>
    </w:docPart>
    <w:docPart>
      <w:docPartPr>
        <w:name w:val="D92E2AEAA60947B6AA0834DB8B1E8584"/>
        <w:category>
          <w:name w:val="General"/>
          <w:gallery w:val="placeholder"/>
        </w:category>
        <w:types>
          <w:type w:val="bbPlcHdr"/>
        </w:types>
        <w:behaviors>
          <w:behavior w:val="content"/>
        </w:behaviors>
        <w:guid w:val="{65312AE7-A635-47F1-9845-6B2878A61EF8}"/>
      </w:docPartPr>
      <w:docPartBody>
        <w:p w:rsidR="001859E1" w:rsidRDefault="00761029">
          <w:pPr>
            <w:pStyle w:val="D92E2AEAA60947B6AA0834DB8B1E858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029"/>
    <w:rsid w:val="001859E1"/>
    <w:rsid w:val="005D336B"/>
    <w:rsid w:val="00761029"/>
    <w:rsid w:val="00FB3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Cla19</b:Tag>
    <b:SourceType>InternetSite</b:SourceType>
    <b:Guid>{0625A7ED-6094-46B9-AC42-C3FDBF7E3F4C}</b:Guid>
    <b:Title>Software Testing for Continuous Delivery</b:Title>
    <b:Author>
      <b:Author>
        <b:NameList>
          <b:Person>
            <b:Last>Maynard</b:Last>
            <b:First>Claire</b:First>
          </b:Person>
        </b:NameList>
      </b:Author>
    </b:Author>
    <b:YearAccessed>2019</b:YearAccessed>
    <b:MonthAccessed>October</b:MonthAccessed>
    <b:DayAccessed>31</b:DayAccessed>
    <b:URL>https://www.atlassian.com/continuous-delivery/software-testing</b:URL>
    <b:RefOrder>1</b:RefOrder>
  </b:Source>
</b:Sources>
</file>

<file path=customXml/itemProps1.xml><?xml version="1.0" encoding="utf-8"?>
<ds:datastoreItem xmlns:ds="http://schemas.openxmlformats.org/officeDocument/2006/customXml" ds:itemID="{CACC5C22-4503-42D6-A92F-024A6936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SEM5640 Group Project</vt:lpstr>
    </vt:vector>
  </TitlesOfParts>
  <Company>Aberystwyth University</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SEM5640 Group Project</dc:title>
  <dc:subject>Group Report</dc:subject>
  <dc:creator>Dominic Parr [dop2]</dc:creator>
  <cp:keywords>0.1</cp:keywords>
  <cp:lastModifiedBy>Dominic Parr [dop2]</cp:lastModifiedBy>
  <cp:revision>32</cp:revision>
  <dcterms:created xsi:type="dcterms:W3CDTF">2019-11-01T09:29:00Z</dcterms:created>
  <dcterms:modified xsi:type="dcterms:W3CDTF">2020-01-10T19:58:00Z</dcterms:modified>
  <cp:category>SEM5640.2019.tp</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